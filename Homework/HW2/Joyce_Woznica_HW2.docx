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E965B4" w:rsidRDefault="00D0335B">
      <w:pPr>
        <w:pStyle w:val="Title"/>
      </w:pPr>
      <w:r>
        <w:t xml:space="preserve">Homework </w:t>
      </w:r>
      <w:r w:rsidR="00B75AC9">
        <w:t>2</w:t>
      </w:r>
    </w:p>
    <w:p w:rsidR="00E965B4" w:rsidRDefault="00D0335B" w:rsidP="00A75B4E">
      <w:pPr>
        <w:pStyle w:val="Author"/>
        <w:spacing w:after="240"/>
      </w:pPr>
      <w:r>
        <w:t>Joyce LJ Woznica</w:t>
      </w:r>
    </w:p>
    <w:p w:rsidR="00E965B4" w:rsidRDefault="00D0335B">
      <w:pPr>
        <w:pStyle w:val="Heading1"/>
      </w:pPr>
      <w:r>
        <w:t>Introduction</w:t>
      </w:r>
    </w:p>
    <w:p w:rsidR="00B13798" w:rsidRDefault="00B13798" w:rsidP="00B13798">
      <w:pPr>
        <w:rPr>
          <w:szCs w:val="22"/>
        </w:rPr>
      </w:pPr>
      <w:r>
        <w:rPr>
          <w:szCs w:val="22"/>
        </w:rPr>
        <w:t>Each race conducted at a New York Thoroughbred racetrack is observed by three stewards</w:t>
      </w:r>
      <w:r w:rsidR="009C1085">
        <w:rPr>
          <w:szCs w:val="22"/>
        </w:rPr>
        <w:t xml:space="preserve"> and a</w:t>
      </w:r>
      <w:r>
        <w:rPr>
          <w:szCs w:val="22"/>
        </w:rPr>
        <w:t xml:space="preserve">t the harness tracks, each race is observed by three. The stewards’ and judges’ viewing stand is located near the finish line of each racetrack and is equipped with several television monitors to permit the viewing of multiple angles of each race. The stewards and judges observe the races </w:t>
      </w:r>
      <w:r w:rsidR="003F18F8">
        <w:rPr>
          <w:szCs w:val="22"/>
        </w:rPr>
        <w:t xml:space="preserve">and the race grounds </w:t>
      </w:r>
      <w:r>
        <w:rPr>
          <w:szCs w:val="22"/>
        </w:rPr>
        <w:t>to ensure that all conduct is in accordance with rules and regulations.</w:t>
      </w:r>
    </w:p>
    <w:p w:rsidR="00B13798" w:rsidRDefault="009C1085" w:rsidP="007316CF">
      <w:pPr>
        <w:rPr>
          <w:szCs w:val="22"/>
        </w:rPr>
      </w:pPr>
      <w:r>
        <w:rPr>
          <w:szCs w:val="22"/>
        </w:rPr>
        <w:t xml:space="preserve">If individuals that break rules are cited, this encourages </w:t>
      </w:r>
      <w:r w:rsidR="00B13798">
        <w:rPr>
          <w:szCs w:val="22"/>
        </w:rPr>
        <w:t xml:space="preserve">encourage compliance </w:t>
      </w:r>
      <w:r>
        <w:rPr>
          <w:szCs w:val="22"/>
        </w:rPr>
        <w:t>and mitigates risk.</w:t>
      </w:r>
      <w:r w:rsidR="00464D2E">
        <w:rPr>
          <w:szCs w:val="22"/>
        </w:rPr>
        <w:t xml:space="preserve"> The </w:t>
      </w:r>
      <w:r w:rsidR="00333E81">
        <w:rPr>
          <w:szCs w:val="22"/>
        </w:rPr>
        <w:t>horse racing industry is plagued with accidents</w:t>
      </w:r>
      <w:r w:rsidR="00464D2E">
        <w:rPr>
          <w:szCs w:val="22"/>
        </w:rPr>
        <w:t xml:space="preserve"> ranging from jockey or driver injuries to equine death – rules </w:t>
      </w:r>
      <w:r w:rsidR="00B13798">
        <w:rPr>
          <w:szCs w:val="22"/>
        </w:rPr>
        <w:t xml:space="preserve">exist to attempt to minimize these incidents. </w:t>
      </w:r>
      <w:r w:rsidR="00333E81">
        <w:rPr>
          <w:szCs w:val="22"/>
        </w:rPr>
        <w:t xml:space="preserve">Further investigation can shed light on contributing factors </w:t>
      </w:r>
      <w:r w:rsidR="00464D2E">
        <w:rPr>
          <w:szCs w:val="22"/>
        </w:rPr>
        <w:t xml:space="preserve">to broken rules and associated incidents </w:t>
      </w:r>
      <w:r w:rsidR="00333E81">
        <w:rPr>
          <w:szCs w:val="22"/>
        </w:rPr>
        <w:t xml:space="preserve">and provide insight into what leads to the high number of </w:t>
      </w:r>
      <w:r w:rsidR="00B13798">
        <w:rPr>
          <w:szCs w:val="22"/>
        </w:rPr>
        <w:t>infractions</w:t>
      </w:r>
      <w:r w:rsidR="00333E81">
        <w:rPr>
          <w:szCs w:val="22"/>
        </w:rPr>
        <w:t xml:space="preserve">. Armed with this information, tracks can put the proper constraints in place in the future to minimize </w:t>
      </w:r>
      <w:r w:rsidR="00B13798">
        <w:rPr>
          <w:szCs w:val="22"/>
        </w:rPr>
        <w:t xml:space="preserve">infractions that could also minimize </w:t>
      </w:r>
      <w:r w:rsidR="00333E81">
        <w:rPr>
          <w:szCs w:val="22"/>
        </w:rPr>
        <w:t xml:space="preserve">incidents. </w:t>
      </w:r>
    </w:p>
    <w:p w:rsidR="00B75AC9" w:rsidRPr="001D7714" w:rsidRDefault="00B75AC9" w:rsidP="00B75AC9">
      <w:pPr>
        <w:pStyle w:val="Heading1"/>
      </w:pPr>
      <w:r>
        <w:t>Data</w:t>
      </w:r>
    </w:p>
    <w:p w:rsidR="00B75AC9" w:rsidRDefault="00B75AC9" w:rsidP="00B75AC9">
      <w:r>
        <w:t xml:space="preserve">To begin such an investigation, a subset of both harness and thoroughbred racetracks within New York State (NYS) will be studied. </w:t>
      </w:r>
      <w:r w:rsidRPr="00084228">
        <w:t xml:space="preserve">For this </w:t>
      </w:r>
      <w:r w:rsidR="00C93BB3">
        <w:t>assignment</w:t>
      </w:r>
      <w:r w:rsidRPr="00084228">
        <w:t xml:space="preserve">, I </w:t>
      </w:r>
      <w:r w:rsidR="00C93BB3">
        <w:t xml:space="preserve">used following </w:t>
      </w:r>
      <w:r w:rsidRPr="00084228">
        <w:t xml:space="preserve">two </w:t>
      </w:r>
      <w:r w:rsidR="00C93BB3">
        <w:t>s</w:t>
      </w:r>
      <w:r>
        <w:t>ources</w:t>
      </w:r>
      <w:r w:rsidR="00464D2E">
        <w:t xml:space="preserve"> – the data set detailed below as well as tweets from various twitter accounts that follow the race industry.</w:t>
      </w:r>
      <w:r w:rsidRPr="0084672A">
        <w:t xml:space="preserve"> </w:t>
      </w:r>
      <w:r w:rsidR="00C93BB3">
        <w:t xml:space="preserve">It was approved through email that I was able to use the data in these sets for semi-structured data despite the fact that they are not in JSON or social media. </w:t>
      </w:r>
    </w:p>
    <w:p w:rsidR="00B75AC9" w:rsidRPr="00084228" w:rsidRDefault="00B75AC9" w:rsidP="00B75AC9">
      <w:pPr>
        <w:pStyle w:val="Heading2"/>
      </w:pPr>
      <w:r>
        <w:t>New York State Race Track Rulings from 1985 to Present</w:t>
      </w:r>
    </w:p>
    <w:p w:rsidR="00B75AC9" w:rsidRPr="00084228" w:rsidRDefault="00B75AC9" w:rsidP="00B75AC9">
      <w:r w:rsidRPr="00084228">
        <w:t>There are few racing jurisdictions that have equaled New York’s strong stand on integrity in horse racing. Over the past decade, the Board has enabled more capable and qualified people to become stewards and presiding judges at racing events. Rulings are captured and detailed in this data set.</w:t>
      </w:r>
    </w:p>
    <w:tbl>
      <w:tblPr>
        <w:tblW w:w="9270" w:type="dxa"/>
        <w:tblInd w:w="85" w:type="dxa"/>
        <w:tblBorders>
          <w:top w:val="nil"/>
          <w:left w:val="nil"/>
          <w:bottom w:val="nil"/>
          <w:right w:val="nil"/>
        </w:tblBorders>
        <w:tblLayout w:type="fixed"/>
        <w:tblLook w:val="0000" w:firstRow="0" w:lastRow="0" w:firstColumn="0" w:lastColumn="0" w:noHBand="0" w:noVBand="0"/>
      </w:tblPr>
      <w:tblGrid>
        <w:gridCol w:w="2160"/>
        <w:gridCol w:w="1445"/>
        <w:gridCol w:w="5665"/>
      </w:tblGrid>
      <w:tr w:rsidR="00B75AC9" w:rsidRPr="00084228" w:rsidTr="00DA5E8D">
        <w:trPr>
          <w:trHeight w:val="118"/>
          <w:tblHeader/>
        </w:trPr>
        <w:tc>
          <w:tcPr>
            <w:tcW w:w="2160" w:type="dxa"/>
            <w:tcBorders>
              <w:top w:val="single" w:sz="18" w:space="0" w:color="auto"/>
              <w:left w:val="single" w:sz="18" w:space="0" w:color="auto"/>
              <w:bottom w:val="single" w:sz="18" w:space="0" w:color="auto"/>
            </w:tcBorders>
          </w:tcPr>
          <w:p w:rsidR="00B75AC9" w:rsidRPr="00084228" w:rsidRDefault="00B75AC9" w:rsidP="00E745C5">
            <w:pPr>
              <w:pStyle w:val="tNormal"/>
              <w:rPr>
                <w:b/>
                <w:bCs/>
              </w:rPr>
            </w:pPr>
            <w:r w:rsidRPr="00084228">
              <w:rPr>
                <w:b/>
                <w:bCs/>
              </w:rPr>
              <w:t xml:space="preserve">Data Label </w:t>
            </w:r>
          </w:p>
        </w:tc>
        <w:tc>
          <w:tcPr>
            <w:tcW w:w="1445" w:type="dxa"/>
            <w:tcBorders>
              <w:top w:val="single" w:sz="18" w:space="0" w:color="auto"/>
              <w:bottom w:val="single" w:sz="18" w:space="0" w:color="auto"/>
            </w:tcBorders>
          </w:tcPr>
          <w:p w:rsidR="00B75AC9" w:rsidRPr="00084228" w:rsidRDefault="00B75AC9" w:rsidP="00E745C5">
            <w:pPr>
              <w:pStyle w:val="tNormal"/>
              <w:rPr>
                <w:b/>
                <w:bCs/>
              </w:rPr>
            </w:pPr>
            <w:r w:rsidRPr="00084228">
              <w:rPr>
                <w:b/>
                <w:bCs/>
              </w:rPr>
              <w:t xml:space="preserve">Data Type </w:t>
            </w:r>
          </w:p>
        </w:tc>
        <w:tc>
          <w:tcPr>
            <w:tcW w:w="5665" w:type="dxa"/>
            <w:tcBorders>
              <w:top w:val="single" w:sz="18" w:space="0" w:color="auto"/>
              <w:bottom w:val="single" w:sz="18" w:space="0" w:color="auto"/>
              <w:right w:val="single" w:sz="18" w:space="0" w:color="auto"/>
            </w:tcBorders>
          </w:tcPr>
          <w:p w:rsidR="00B75AC9" w:rsidRPr="00084228" w:rsidRDefault="00B75AC9" w:rsidP="00E745C5">
            <w:pPr>
              <w:pStyle w:val="tNormal"/>
              <w:rPr>
                <w:b/>
                <w:bCs/>
              </w:rPr>
            </w:pPr>
            <w:r w:rsidRPr="00084228">
              <w:rPr>
                <w:b/>
                <w:bCs/>
              </w:rPr>
              <w:t xml:space="preserve">Data Description </w:t>
            </w:r>
          </w:p>
        </w:tc>
      </w:tr>
      <w:tr w:rsidR="00B75AC9" w:rsidRPr="00084228" w:rsidTr="00DA5E8D">
        <w:trPr>
          <w:trHeight w:val="111"/>
        </w:trPr>
        <w:tc>
          <w:tcPr>
            <w:tcW w:w="2160" w:type="dxa"/>
            <w:tcBorders>
              <w:top w:val="single" w:sz="18" w:space="0" w:color="auto"/>
              <w:left w:val="single" w:sz="4" w:space="0" w:color="auto"/>
            </w:tcBorders>
          </w:tcPr>
          <w:p w:rsidR="00B75AC9" w:rsidRPr="00084228" w:rsidRDefault="00B75AC9" w:rsidP="00E745C5">
            <w:pPr>
              <w:pStyle w:val="tNormal"/>
            </w:pPr>
            <w:r w:rsidRPr="00084228">
              <w:t xml:space="preserve">Fine Year </w:t>
            </w:r>
          </w:p>
        </w:tc>
        <w:tc>
          <w:tcPr>
            <w:tcW w:w="1445" w:type="dxa"/>
            <w:tcBorders>
              <w:top w:val="single" w:sz="18" w:space="0" w:color="auto"/>
            </w:tcBorders>
          </w:tcPr>
          <w:p w:rsidR="00B75AC9" w:rsidRPr="00084228" w:rsidRDefault="00B75AC9" w:rsidP="00E745C5">
            <w:pPr>
              <w:pStyle w:val="tNormal"/>
            </w:pPr>
            <w:r w:rsidRPr="00084228">
              <w:t xml:space="preserve">Numeric </w:t>
            </w:r>
          </w:p>
        </w:tc>
        <w:tc>
          <w:tcPr>
            <w:tcW w:w="5665" w:type="dxa"/>
            <w:tcBorders>
              <w:top w:val="single" w:sz="18" w:space="0" w:color="auto"/>
              <w:right w:val="single" w:sz="4" w:space="0" w:color="auto"/>
            </w:tcBorders>
          </w:tcPr>
          <w:p w:rsidR="00B75AC9" w:rsidRPr="00084228" w:rsidRDefault="00B75AC9" w:rsidP="00E745C5">
            <w:pPr>
              <w:pStyle w:val="tNormal"/>
            </w:pPr>
            <w:r w:rsidRPr="00084228">
              <w:t xml:space="preserve">Year of ruling </w:t>
            </w:r>
          </w:p>
        </w:tc>
      </w:tr>
      <w:tr w:rsidR="00B75AC9" w:rsidRPr="00084228" w:rsidTr="00C93BB3">
        <w:trPr>
          <w:trHeight w:val="111"/>
        </w:trPr>
        <w:tc>
          <w:tcPr>
            <w:tcW w:w="2160" w:type="dxa"/>
            <w:tcBorders>
              <w:left w:val="single" w:sz="4" w:space="0" w:color="auto"/>
            </w:tcBorders>
          </w:tcPr>
          <w:p w:rsidR="00B75AC9" w:rsidRPr="00084228" w:rsidRDefault="00B75AC9" w:rsidP="00E745C5">
            <w:pPr>
              <w:pStyle w:val="tNormal"/>
            </w:pPr>
            <w:r w:rsidRPr="00084228">
              <w:t xml:space="preserve">Notice </w:t>
            </w:r>
          </w:p>
        </w:tc>
        <w:tc>
          <w:tcPr>
            <w:tcW w:w="1445" w:type="dxa"/>
          </w:tcPr>
          <w:p w:rsidR="00B75AC9" w:rsidRPr="00084228" w:rsidRDefault="00B75AC9" w:rsidP="00E745C5">
            <w:pPr>
              <w:pStyle w:val="tNormal"/>
            </w:pPr>
            <w:r w:rsidRPr="00084228">
              <w:t xml:space="preserve">Text </w:t>
            </w:r>
          </w:p>
        </w:tc>
        <w:tc>
          <w:tcPr>
            <w:tcW w:w="5665" w:type="dxa"/>
            <w:tcBorders>
              <w:right w:val="single" w:sz="4" w:space="0" w:color="auto"/>
            </w:tcBorders>
          </w:tcPr>
          <w:p w:rsidR="00B75AC9" w:rsidRPr="00084228" w:rsidRDefault="00B75AC9" w:rsidP="00E745C5">
            <w:pPr>
              <w:pStyle w:val="tNormal"/>
            </w:pPr>
            <w:r w:rsidRPr="00084228">
              <w:t xml:space="preserve">Notice ID number </w:t>
            </w:r>
          </w:p>
        </w:tc>
      </w:tr>
      <w:tr w:rsidR="00B75AC9" w:rsidRPr="00084228" w:rsidTr="00C93BB3">
        <w:trPr>
          <w:trHeight w:val="111"/>
        </w:trPr>
        <w:tc>
          <w:tcPr>
            <w:tcW w:w="2160" w:type="dxa"/>
            <w:tcBorders>
              <w:left w:val="single" w:sz="4" w:space="0" w:color="auto"/>
            </w:tcBorders>
          </w:tcPr>
          <w:p w:rsidR="00B75AC9" w:rsidRPr="00084228" w:rsidRDefault="00B75AC9" w:rsidP="00E745C5">
            <w:pPr>
              <w:pStyle w:val="tNormal"/>
            </w:pPr>
            <w:r w:rsidRPr="00084228">
              <w:t xml:space="preserve">Full Name </w:t>
            </w:r>
          </w:p>
        </w:tc>
        <w:tc>
          <w:tcPr>
            <w:tcW w:w="1445" w:type="dxa"/>
          </w:tcPr>
          <w:p w:rsidR="00B75AC9" w:rsidRPr="00084228" w:rsidRDefault="00B75AC9" w:rsidP="00E745C5">
            <w:pPr>
              <w:pStyle w:val="tNormal"/>
            </w:pPr>
            <w:r w:rsidRPr="00084228">
              <w:t xml:space="preserve">Text </w:t>
            </w:r>
          </w:p>
        </w:tc>
        <w:tc>
          <w:tcPr>
            <w:tcW w:w="5665" w:type="dxa"/>
            <w:tcBorders>
              <w:right w:val="single" w:sz="4" w:space="0" w:color="auto"/>
            </w:tcBorders>
          </w:tcPr>
          <w:p w:rsidR="00B75AC9" w:rsidRPr="00084228" w:rsidRDefault="00B75AC9" w:rsidP="00E745C5">
            <w:pPr>
              <w:pStyle w:val="tNormal"/>
            </w:pPr>
            <w:r w:rsidRPr="00084228">
              <w:t xml:space="preserve">Licensee’s full name </w:t>
            </w:r>
          </w:p>
        </w:tc>
      </w:tr>
      <w:tr w:rsidR="00B75AC9" w:rsidRPr="00084228" w:rsidTr="00C93BB3">
        <w:trPr>
          <w:trHeight w:val="111"/>
        </w:trPr>
        <w:tc>
          <w:tcPr>
            <w:tcW w:w="2160" w:type="dxa"/>
            <w:tcBorders>
              <w:left w:val="single" w:sz="4" w:space="0" w:color="auto"/>
            </w:tcBorders>
          </w:tcPr>
          <w:p w:rsidR="00B75AC9" w:rsidRPr="00084228" w:rsidRDefault="00B75AC9" w:rsidP="00E745C5">
            <w:pPr>
              <w:pStyle w:val="tNormal"/>
            </w:pPr>
            <w:r w:rsidRPr="00084228">
              <w:t xml:space="preserve">Race Track </w:t>
            </w:r>
          </w:p>
        </w:tc>
        <w:tc>
          <w:tcPr>
            <w:tcW w:w="1445" w:type="dxa"/>
          </w:tcPr>
          <w:p w:rsidR="00B75AC9" w:rsidRPr="00084228" w:rsidRDefault="00B75AC9" w:rsidP="00E745C5">
            <w:pPr>
              <w:pStyle w:val="tNormal"/>
            </w:pPr>
            <w:r w:rsidRPr="00084228">
              <w:t xml:space="preserve">Text </w:t>
            </w:r>
          </w:p>
        </w:tc>
        <w:tc>
          <w:tcPr>
            <w:tcW w:w="5665" w:type="dxa"/>
            <w:tcBorders>
              <w:right w:val="single" w:sz="4" w:space="0" w:color="auto"/>
            </w:tcBorders>
          </w:tcPr>
          <w:p w:rsidR="00B75AC9" w:rsidRPr="00084228" w:rsidRDefault="00B75AC9" w:rsidP="00E745C5">
            <w:pPr>
              <w:pStyle w:val="tNormal"/>
            </w:pPr>
            <w:r w:rsidRPr="00084228">
              <w:t xml:space="preserve">Issuing location </w:t>
            </w:r>
          </w:p>
        </w:tc>
      </w:tr>
      <w:tr w:rsidR="00B75AC9" w:rsidRPr="00084228" w:rsidTr="00C93BB3">
        <w:trPr>
          <w:trHeight w:val="237"/>
        </w:trPr>
        <w:tc>
          <w:tcPr>
            <w:tcW w:w="2160" w:type="dxa"/>
            <w:tcBorders>
              <w:left w:val="single" w:sz="4" w:space="0" w:color="auto"/>
            </w:tcBorders>
          </w:tcPr>
          <w:p w:rsidR="00B75AC9" w:rsidRPr="00084228" w:rsidRDefault="00B75AC9" w:rsidP="00E745C5">
            <w:pPr>
              <w:pStyle w:val="tNormal"/>
            </w:pPr>
            <w:r w:rsidRPr="00084228">
              <w:t xml:space="preserve">Race Type </w:t>
            </w:r>
          </w:p>
        </w:tc>
        <w:tc>
          <w:tcPr>
            <w:tcW w:w="1445" w:type="dxa"/>
          </w:tcPr>
          <w:p w:rsidR="00B75AC9" w:rsidRPr="00084228" w:rsidRDefault="00B75AC9" w:rsidP="00E745C5">
            <w:pPr>
              <w:pStyle w:val="tNormal"/>
            </w:pPr>
            <w:r w:rsidRPr="00084228">
              <w:t xml:space="preserve">Text </w:t>
            </w:r>
          </w:p>
        </w:tc>
        <w:tc>
          <w:tcPr>
            <w:tcW w:w="5665" w:type="dxa"/>
            <w:tcBorders>
              <w:right w:val="single" w:sz="4" w:space="0" w:color="auto"/>
            </w:tcBorders>
          </w:tcPr>
          <w:p w:rsidR="00B75AC9" w:rsidRPr="00084228" w:rsidRDefault="00B75AC9" w:rsidP="00E745C5">
            <w:pPr>
              <w:pStyle w:val="tNormal"/>
            </w:pPr>
            <w:r w:rsidRPr="00084228">
              <w:t xml:space="preserve">Racing division: Harness or Thoroughbred; “?” indicates unknown </w:t>
            </w:r>
          </w:p>
        </w:tc>
      </w:tr>
      <w:tr w:rsidR="00B75AC9" w:rsidRPr="00084228" w:rsidTr="00C93BB3">
        <w:trPr>
          <w:trHeight w:val="111"/>
        </w:trPr>
        <w:tc>
          <w:tcPr>
            <w:tcW w:w="2160" w:type="dxa"/>
            <w:tcBorders>
              <w:left w:val="single" w:sz="4" w:space="0" w:color="auto"/>
            </w:tcBorders>
          </w:tcPr>
          <w:p w:rsidR="00B75AC9" w:rsidRPr="00084228" w:rsidRDefault="00B75AC9" w:rsidP="00E745C5">
            <w:pPr>
              <w:pStyle w:val="tNormal"/>
            </w:pPr>
            <w:r w:rsidRPr="00084228">
              <w:t xml:space="preserve">Type </w:t>
            </w:r>
          </w:p>
        </w:tc>
        <w:tc>
          <w:tcPr>
            <w:tcW w:w="1445" w:type="dxa"/>
          </w:tcPr>
          <w:p w:rsidR="00B75AC9" w:rsidRPr="00084228" w:rsidRDefault="00B75AC9" w:rsidP="00E745C5">
            <w:pPr>
              <w:pStyle w:val="tNormal"/>
            </w:pPr>
            <w:r w:rsidRPr="00084228">
              <w:t xml:space="preserve">Text </w:t>
            </w:r>
          </w:p>
        </w:tc>
        <w:tc>
          <w:tcPr>
            <w:tcW w:w="5665" w:type="dxa"/>
            <w:tcBorders>
              <w:right w:val="single" w:sz="4" w:space="0" w:color="auto"/>
            </w:tcBorders>
          </w:tcPr>
          <w:p w:rsidR="00B75AC9" w:rsidRPr="00084228" w:rsidRDefault="00B75AC9" w:rsidP="00E745C5">
            <w:pPr>
              <w:pStyle w:val="tNormal"/>
            </w:pPr>
            <w:r w:rsidRPr="00084228">
              <w:t xml:space="preserve">Type of ruling: Fine, Suspension, Denial </w:t>
            </w:r>
          </w:p>
        </w:tc>
      </w:tr>
      <w:tr w:rsidR="00B75AC9" w:rsidRPr="00084228" w:rsidTr="00C93BB3">
        <w:trPr>
          <w:trHeight w:val="111"/>
        </w:trPr>
        <w:tc>
          <w:tcPr>
            <w:tcW w:w="2160" w:type="dxa"/>
            <w:tcBorders>
              <w:left w:val="single" w:sz="4" w:space="0" w:color="auto"/>
            </w:tcBorders>
          </w:tcPr>
          <w:p w:rsidR="00B75AC9" w:rsidRPr="00084228" w:rsidRDefault="00B75AC9" w:rsidP="00E745C5">
            <w:pPr>
              <w:pStyle w:val="tNormal"/>
            </w:pPr>
            <w:r w:rsidRPr="00084228">
              <w:t xml:space="preserve">Notice Date </w:t>
            </w:r>
          </w:p>
        </w:tc>
        <w:tc>
          <w:tcPr>
            <w:tcW w:w="1445" w:type="dxa"/>
          </w:tcPr>
          <w:p w:rsidR="00B75AC9" w:rsidRPr="00084228" w:rsidRDefault="00B75AC9" w:rsidP="00E745C5">
            <w:pPr>
              <w:pStyle w:val="tNormal"/>
            </w:pPr>
            <w:r w:rsidRPr="00084228">
              <w:t xml:space="preserve">Date </w:t>
            </w:r>
          </w:p>
        </w:tc>
        <w:tc>
          <w:tcPr>
            <w:tcW w:w="5665" w:type="dxa"/>
            <w:tcBorders>
              <w:right w:val="single" w:sz="4" w:space="0" w:color="auto"/>
            </w:tcBorders>
          </w:tcPr>
          <w:p w:rsidR="00B75AC9" w:rsidRPr="00084228" w:rsidRDefault="00B75AC9" w:rsidP="00E745C5">
            <w:pPr>
              <w:pStyle w:val="tNormal"/>
            </w:pPr>
            <w:r w:rsidRPr="00084228">
              <w:t xml:space="preserve">Date of Notice for ruling </w:t>
            </w:r>
          </w:p>
        </w:tc>
      </w:tr>
      <w:tr w:rsidR="00B75AC9" w:rsidRPr="00084228" w:rsidTr="00C93BB3">
        <w:trPr>
          <w:trHeight w:val="241"/>
        </w:trPr>
        <w:tc>
          <w:tcPr>
            <w:tcW w:w="2160" w:type="dxa"/>
            <w:tcBorders>
              <w:left w:val="single" w:sz="4" w:space="0" w:color="auto"/>
            </w:tcBorders>
          </w:tcPr>
          <w:p w:rsidR="00B75AC9" w:rsidRPr="00084228" w:rsidRDefault="00B75AC9" w:rsidP="00E745C5">
            <w:pPr>
              <w:pStyle w:val="tNormal"/>
            </w:pPr>
            <w:r w:rsidRPr="00084228">
              <w:t xml:space="preserve">Rules </w:t>
            </w:r>
          </w:p>
        </w:tc>
        <w:tc>
          <w:tcPr>
            <w:tcW w:w="1445" w:type="dxa"/>
          </w:tcPr>
          <w:p w:rsidR="00B75AC9" w:rsidRPr="00084228" w:rsidRDefault="00B75AC9" w:rsidP="00E745C5">
            <w:pPr>
              <w:pStyle w:val="tNormal"/>
            </w:pPr>
            <w:r w:rsidRPr="00084228">
              <w:t xml:space="preserve">Text </w:t>
            </w:r>
          </w:p>
        </w:tc>
        <w:tc>
          <w:tcPr>
            <w:tcW w:w="5665" w:type="dxa"/>
            <w:tcBorders>
              <w:right w:val="single" w:sz="4" w:space="0" w:color="auto"/>
            </w:tcBorders>
          </w:tcPr>
          <w:p w:rsidR="00B75AC9" w:rsidRPr="00084228" w:rsidRDefault="00B75AC9" w:rsidP="00E745C5">
            <w:pPr>
              <w:pStyle w:val="tNormal"/>
            </w:pPr>
            <w:r w:rsidRPr="00084228">
              <w:t xml:space="preserve">Rules violated; public reference list of rules available at http://www.gaming.ny.gov/statutes.php </w:t>
            </w:r>
          </w:p>
        </w:tc>
      </w:tr>
      <w:tr w:rsidR="00B75AC9" w:rsidRPr="00084228" w:rsidTr="00C93BB3">
        <w:trPr>
          <w:trHeight w:val="111"/>
        </w:trPr>
        <w:tc>
          <w:tcPr>
            <w:tcW w:w="2160" w:type="dxa"/>
            <w:tcBorders>
              <w:left w:val="single" w:sz="4" w:space="0" w:color="auto"/>
            </w:tcBorders>
          </w:tcPr>
          <w:p w:rsidR="00B75AC9" w:rsidRPr="00084228" w:rsidRDefault="00B75AC9" w:rsidP="00E745C5">
            <w:pPr>
              <w:pStyle w:val="tNormal"/>
            </w:pPr>
            <w:r w:rsidRPr="00084228">
              <w:t xml:space="preserve">Ruling Text </w:t>
            </w:r>
          </w:p>
        </w:tc>
        <w:tc>
          <w:tcPr>
            <w:tcW w:w="1445" w:type="dxa"/>
          </w:tcPr>
          <w:p w:rsidR="00B75AC9" w:rsidRPr="00084228" w:rsidRDefault="00B75AC9" w:rsidP="00E745C5">
            <w:pPr>
              <w:pStyle w:val="tNormal"/>
            </w:pPr>
            <w:r w:rsidRPr="00084228">
              <w:t xml:space="preserve">Text </w:t>
            </w:r>
          </w:p>
        </w:tc>
        <w:tc>
          <w:tcPr>
            <w:tcW w:w="5665" w:type="dxa"/>
            <w:tcBorders>
              <w:right w:val="single" w:sz="4" w:space="0" w:color="auto"/>
            </w:tcBorders>
          </w:tcPr>
          <w:p w:rsidR="00B75AC9" w:rsidRPr="00084228" w:rsidRDefault="00B75AC9" w:rsidP="00E745C5">
            <w:pPr>
              <w:pStyle w:val="tNormal"/>
            </w:pPr>
            <w:r w:rsidRPr="00084228">
              <w:t xml:space="preserve">Text description of the ruling </w:t>
            </w:r>
          </w:p>
        </w:tc>
      </w:tr>
      <w:tr w:rsidR="00B75AC9" w:rsidRPr="00084228" w:rsidTr="00C93BB3">
        <w:trPr>
          <w:trHeight w:val="111"/>
        </w:trPr>
        <w:tc>
          <w:tcPr>
            <w:tcW w:w="2160" w:type="dxa"/>
            <w:tcBorders>
              <w:left w:val="single" w:sz="4" w:space="0" w:color="auto"/>
            </w:tcBorders>
          </w:tcPr>
          <w:p w:rsidR="00B75AC9" w:rsidRPr="00084228" w:rsidRDefault="00B75AC9" w:rsidP="00E745C5">
            <w:pPr>
              <w:pStyle w:val="tNormal"/>
            </w:pPr>
            <w:r w:rsidRPr="00084228">
              <w:t xml:space="preserve">Occupation </w:t>
            </w:r>
          </w:p>
        </w:tc>
        <w:tc>
          <w:tcPr>
            <w:tcW w:w="1445" w:type="dxa"/>
          </w:tcPr>
          <w:p w:rsidR="00B75AC9" w:rsidRPr="00084228" w:rsidRDefault="00B75AC9" w:rsidP="00E745C5">
            <w:pPr>
              <w:pStyle w:val="tNormal"/>
            </w:pPr>
            <w:r w:rsidRPr="00084228">
              <w:t xml:space="preserve">Text </w:t>
            </w:r>
          </w:p>
        </w:tc>
        <w:tc>
          <w:tcPr>
            <w:tcW w:w="5665" w:type="dxa"/>
            <w:tcBorders>
              <w:right w:val="single" w:sz="4" w:space="0" w:color="auto"/>
            </w:tcBorders>
          </w:tcPr>
          <w:p w:rsidR="00B75AC9" w:rsidRPr="00084228" w:rsidRDefault="00B75AC9" w:rsidP="00E745C5">
            <w:pPr>
              <w:pStyle w:val="tNormal"/>
            </w:pPr>
            <w:r w:rsidRPr="00084228">
              <w:t xml:space="preserve">Licensee’s occupation </w:t>
            </w:r>
          </w:p>
        </w:tc>
      </w:tr>
      <w:tr w:rsidR="00B75AC9" w:rsidRPr="00084228" w:rsidTr="00C93BB3">
        <w:trPr>
          <w:trHeight w:val="111"/>
        </w:trPr>
        <w:tc>
          <w:tcPr>
            <w:tcW w:w="2160" w:type="dxa"/>
            <w:tcBorders>
              <w:left w:val="single" w:sz="4" w:space="0" w:color="auto"/>
            </w:tcBorders>
          </w:tcPr>
          <w:p w:rsidR="00B75AC9" w:rsidRPr="00084228" w:rsidRDefault="00B75AC9" w:rsidP="00E745C5">
            <w:pPr>
              <w:pStyle w:val="tNormal"/>
            </w:pPr>
            <w:r w:rsidRPr="00084228">
              <w:t xml:space="preserve">Fine Amount </w:t>
            </w:r>
          </w:p>
        </w:tc>
        <w:tc>
          <w:tcPr>
            <w:tcW w:w="1445" w:type="dxa"/>
          </w:tcPr>
          <w:p w:rsidR="00B75AC9" w:rsidRPr="00084228" w:rsidRDefault="00B75AC9" w:rsidP="00E745C5">
            <w:pPr>
              <w:pStyle w:val="tNormal"/>
            </w:pPr>
            <w:r w:rsidRPr="00084228">
              <w:t xml:space="preserve">Numeric </w:t>
            </w:r>
          </w:p>
        </w:tc>
        <w:tc>
          <w:tcPr>
            <w:tcW w:w="5665" w:type="dxa"/>
            <w:tcBorders>
              <w:right w:val="single" w:sz="4" w:space="0" w:color="auto"/>
            </w:tcBorders>
          </w:tcPr>
          <w:p w:rsidR="00B75AC9" w:rsidRPr="00084228" w:rsidRDefault="00B75AC9" w:rsidP="00E745C5">
            <w:pPr>
              <w:pStyle w:val="tNormal"/>
            </w:pPr>
            <w:r w:rsidRPr="00084228">
              <w:t xml:space="preserve">Fine amount in dollars </w:t>
            </w:r>
          </w:p>
        </w:tc>
      </w:tr>
      <w:tr w:rsidR="00B75AC9" w:rsidRPr="00084228" w:rsidTr="00C93BB3">
        <w:trPr>
          <w:trHeight w:val="111"/>
        </w:trPr>
        <w:tc>
          <w:tcPr>
            <w:tcW w:w="2160" w:type="dxa"/>
            <w:tcBorders>
              <w:left w:val="single" w:sz="4" w:space="0" w:color="auto"/>
            </w:tcBorders>
          </w:tcPr>
          <w:p w:rsidR="00B75AC9" w:rsidRPr="00084228" w:rsidRDefault="00B75AC9" w:rsidP="00E745C5">
            <w:pPr>
              <w:pStyle w:val="tNormal"/>
            </w:pPr>
            <w:r w:rsidRPr="00084228">
              <w:t xml:space="preserve">Suspension Start Date </w:t>
            </w:r>
          </w:p>
        </w:tc>
        <w:tc>
          <w:tcPr>
            <w:tcW w:w="1445" w:type="dxa"/>
          </w:tcPr>
          <w:p w:rsidR="00B75AC9" w:rsidRPr="00084228" w:rsidRDefault="00B75AC9" w:rsidP="00E745C5">
            <w:pPr>
              <w:pStyle w:val="tNormal"/>
            </w:pPr>
            <w:r w:rsidRPr="00084228">
              <w:t xml:space="preserve">Date </w:t>
            </w:r>
          </w:p>
        </w:tc>
        <w:tc>
          <w:tcPr>
            <w:tcW w:w="5665" w:type="dxa"/>
            <w:tcBorders>
              <w:right w:val="single" w:sz="4" w:space="0" w:color="auto"/>
            </w:tcBorders>
          </w:tcPr>
          <w:p w:rsidR="00B75AC9" w:rsidRPr="00084228" w:rsidRDefault="00B75AC9" w:rsidP="00E745C5">
            <w:pPr>
              <w:pStyle w:val="tNormal"/>
            </w:pPr>
            <w:r w:rsidRPr="00084228">
              <w:t xml:space="preserve">Suspension starting date </w:t>
            </w:r>
          </w:p>
        </w:tc>
      </w:tr>
      <w:tr w:rsidR="00B75AC9" w:rsidRPr="00084228" w:rsidTr="00C93BB3">
        <w:trPr>
          <w:trHeight w:val="111"/>
        </w:trPr>
        <w:tc>
          <w:tcPr>
            <w:tcW w:w="2160" w:type="dxa"/>
            <w:tcBorders>
              <w:left w:val="single" w:sz="4" w:space="0" w:color="auto"/>
            </w:tcBorders>
          </w:tcPr>
          <w:p w:rsidR="00B75AC9" w:rsidRPr="00084228" w:rsidRDefault="00B75AC9" w:rsidP="00E745C5">
            <w:pPr>
              <w:pStyle w:val="tNormal"/>
            </w:pPr>
            <w:r w:rsidRPr="00084228">
              <w:t xml:space="preserve">Suspension End Date </w:t>
            </w:r>
          </w:p>
        </w:tc>
        <w:tc>
          <w:tcPr>
            <w:tcW w:w="1445" w:type="dxa"/>
          </w:tcPr>
          <w:p w:rsidR="00B75AC9" w:rsidRPr="00084228" w:rsidRDefault="00B75AC9" w:rsidP="00E745C5">
            <w:pPr>
              <w:pStyle w:val="tNormal"/>
            </w:pPr>
            <w:r w:rsidRPr="00084228">
              <w:t xml:space="preserve">Date </w:t>
            </w:r>
          </w:p>
        </w:tc>
        <w:tc>
          <w:tcPr>
            <w:tcW w:w="5665" w:type="dxa"/>
            <w:tcBorders>
              <w:right w:val="single" w:sz="4" w:space="0" w:color="auto"/>
            </w:tcBorders>
          </w:tcPr>
          <w:p w:rsidR="00B75AC9" w:rsidRPr="00084228" w:rsidRDefault="00B75AC9" w:rsidP="00E745C5">
            <w:pPr>
              <w:pStyle w:val="tNormal"/>
            </w:pPr>
            <w:r w:rsidRPr="00084228">
              <w:t xml:space="preserve">Suspension ending date </w:t>
            </w:r>
          </w:p>
        </w:tc>
      </w:tr>
      <w:tr w:rsidR="00B75AC9" w:rsidRPr="00084228" w:rsidTr="00C93BB3">
        <w:trPr>
          <w:trHeight w:val="111"/>
        </w:trPr>
        <w:tc>
          <w:tcPr>
            <w:tcW w:w="2160" w:type="dxa"/>
            <w:tcBorders>
              <w:left w:val="single" w:sz="4" w:space="0" w:color="auto"/>
              <w:bottom w:val="single" w:sz="4" w:space="0" w:color="auto"/>
            </w:tcBorders>
          </w:tcPr>
          <w:p w:rsidR="00B75AC9" w:rsidRPr="00084228" w:rsidRDefault="00B75AC9" w:rsidP="00E745C5">
            <w:pPr>
              <w:pStyle w:val="tNormal"/>
            </w:pPr>
            <w:r w:rsidRPr="00084228">
              <w:t xml:space="preserve">Days Suspended </w:t>
            </w:r>
          </w:p>
        </w:tc>
        <w:tc>
          <w:tcPr>
            <w:tcW w:w="1445" w:type="dxa"/>
            <w:tcBorders>
              <w:bottom w:val="single" w:sz="4" w:space="0" w:color="auto"/>
            </w:tcBorders>
          </w:tcPr>
          <w:p w:rsidR="00B75AC9" w:rsidRPr="00084228" w:rsidRDefault="00B75AC9" w:rsidP="00E745C5">
            <w:pPr>
              <w:pStyle w:val="tNormal"/>
            </w:pPr>
            <w:r w:rsidRPr="00084228">
              <w:t xml:space="preserve">Text </w:t>
            </w:r>
          </w:p>
        </w:tc>
        <w:tc>
          <w:tcPr>
            <w:tcW w:w="5665" w:type="dxa"/>
            <w:tcBorders>
              <w:bottom w:val="single" w:sz="4" w:space="0" w:color="auto"/>
              <w:right w:val="single" w:sz="4" w:space="0" w:color="auto"/>
            </w:tcBorders>
          </w:tcPr>
          <w:p w:rsidR="00B75AC9" w:rsidRPr="00084228" w:rsidRDefault="00B75AC9" w:rsidP="00E745C5">
            <w:pPr>
              <w:pStyle w:val="tNormal"/>
            </w:pPr>
            <w:r w:rsidRPr="00084228">
              <w:t>Number of days suspended  or description of period of suspension</w:t>
            </w:r>
          </w:p>
        </w:tc>
      </w:tr>
    </w:tbl>
    <w:p w:rsidR="00B75AC9" w:rsidRPr="00192E8B" w:rsidRDefault="00B75AC9" w:rsidP="00B75AC9">
      <w:pPr>
        <w:rPr>
          <w:color w:val="0000FF"/>
          <w:u w:val="single"/>
        </w:rPr>
      </w:pPr>
      <w:r>
        <w:lastRenderedPageBreak/>
        <w:t xml:space="preserve">Source: </w:t>
      </w:r>
      <w:r w:rsidRPr="00650A57">
        <w:t xml:space="preserve"> </w:t>
      </w:r>
      <w:hyperlink r:id="rId8" w:history="1">
        <w:r w:rsidRPr="00650A57">
          <w:rPr>
            <w:color w:val="0000FF"/>
            <w:u w:val="single"/>
          </w:rPr>
          <w:t>https://data.ny.gov/Government-Finance/Horse-Racing-Rulings-Beginning-1985/igam-2tkj</w:t>
        </w:r>
      </w:hyperlink>
    </w:p>
    <w:p w:rsidR="00B75AC9" w:rsidRDefault="00464D2E" w:rsidP="00B75AC9">
      <w:pPr>
        <w:pStyle w:val="Heading2"/>
      </w:pPr>
      <w:bookmarkStart w:id="0" w:name="Twitter"/>
      <w:r>
        <w:t>Twitter Accounts/Hashtags</w:t>
      </w:r>
      <w:bookmarkEnd w:id="0"/>
    </w:p>
    <w:p w:rsidR="00B75AC9" w:rsidRPr="004F0091" w:rsidRDefault="00464D2E" w:rsidP="00B75AC9">
      <w:r>
        <w:t xml:space="preserve">To gather additional information about how the race industry is seen from the eyes of observers as well as what it made public about certain infractions or incidents, the following twitter accounts and hashtags were </w:t>
      </w:r>
      <w:r w:rsidR="00A323F0">
        <w:t>reviewed.</w:t>
      </w:r>
    </w:p>
    <w:tbl>
      <w:tblPr>
        <w:tblW w:w="9360" w:type="dxa"/>
        <w:tblInd w:w="85" w:type="dxa"/>
        <w:tblBorders>
          <w:top w:val="nil"/>
          <w:left w:val="nil"/>
          <w:bottom w:val="nil"/>
          <w:right w:val="nil"/>
        </w:tblBorders>
        <w:tblLayout w:type="fixed"/>
        <w:tblLook w:val="0000" w:firstRow="0" w:lastRow="0" w:firstColumn="0" w:lastColumn="0" w:noHBand="0" w:noVBand="0"/>
      </w:tblPr>
      <w:tblGrid>
        <w:gridCol w:w="3510"/>
        <w:gridCol w:w="5850"/>
      </w:tblGrid>
      <w:tr w:rsidR="00684D81" w:rsidRPr="008A08A4" w:rsidTr="00DA5E8D">
        <w:trPr>
          <w:cantSplit/>
          <w:trHeight w:val="118"/>
          <w:tblHeader/>
        </w:trPr>
        <w:tc>
          <w:tcPr>
            <w:tcW w:w="3510" w:type="dxa"/>
            <w:tcBorders>
              <w:top w:val="single" w:sz="18" w:space="0" w:color="auto"/>
              <w:left w:val="single" w:sz="18" w:space="0" w:color="auto"/>
              <w:bottom w:val="single" w:sz="18" w:space="0" w:color="auto"/>
              <w:right w:val="single" w:sz="18" w:space="0" w:color="auto"/>
            </w:tcBorders>
          </w:tcPr>
          <w:p w:rsidR="00684D81" w:rsidRDefault="00684D81" w:rsidP="00E745C5">
            <w:pPr>
              <w:pStyle w:val="tNormal"/>
              <w:rPr>
                <w:b/>
                <w:bCs/>
              </w:rPr>
            </w:pPr>
            <w:r>
              <w:rPr>
                <w:b/>
                <w:bCs/>
              </w:rPr>
              <w:t>Race Track</w:t>
            </w:r>
          </w:p>
        </w:tc>
        <w:tc>
          <w:tcPr>
            <w:tcW w:w="5850" w:type="dxa"/>
            <w:tcBorders>
              <w:top w:val="single" w:sz="18" w:space="0" w:color="auto"/>
              <w:left w:val="single" w:sz="18" w:space="0" w:color="auto"/>
              <w:bottom w:val="single" w:sz="18" w:space="0" w:color="auto"/>
              <w:right w:val="single" w:sz="18" w:space="0" w:color="auto"/>
            </w:tcBorders>
          </w:tcPr>
          <w:p w:rsidR="00684D81" w:rsidRPr="008A08A4" w:rsidRDefault="00684D81" w:rsidP="00E745C5">
            <w:pPr>
              <w:pStyle w:val="tNormal"/>
              <w:rPr>
                <w:b/>
                <w:bCs/>
              </w:rPr>
            </w:pPr>
            <w:r>
              <w:rPr>
                <w:b/>
                <w:bCs/>
              </w:rPr>
              <w:t>Associated Accounts and Hashtags</w:t>
            </w:r>
            <w:r w:rsidRPr="008A08A4">
              <w:rPr>
                <w:b/>
                <w:bCs/>
              </w:rPr>
              <w:t xml:space="preserve"> </w:t>
            </w:r>
          </w:p>
        </w:tc>
      </w:tr>
      <w:tr w:rsidR="00684D81" w:rsidRPr="008A08A4" w:rsidTr="00DA5E8D">
        <w:trPr>
          <w:trHeight w:val="111"/>
        </w:trPr>
        <w:tc>
          <w:tcPr>
            <w:tcW w:w="3510" w:type="dxa"/>
            <w:tcBorders>
              <w:top w:val="single" w:sz="18" w:space="0" w:color="auto"/>
              <w:left w:val="single" w:sz="4" w:space="0" w:color="auto"/>
            </w:tcBorders>
          </w:tcPr>
          <w:p w:rsidR="00684D81" w:rsidRPr="008A08A4" w:rsidRDefault="00684D81" w:rsidP="00E745C5">
            <w:pPr>
              <w:pStyle w:val="tNormal"/>
            </w:pPr>
            <w:r>
              <w:t>Aqueduct Racetrack</w:t>
            </w:r>
          </w:p>
        </w:tc>
        <w:tc>
          <w:tcPr>
            <w:tcW w:w="5850" w:type="dxa"/>
            <w:tcBorders>
              <w:top w:val="single" w:sz="18" w:space="0" w:color="auto"/>
              <w:left w:val="single" w:sz="4" w:space="0" w:color="auto"/>
              <w:right w:val="single" w:sz="4" w:space="0" w:color="auto"/>
            </w:tcBorders>
          </w:tcPr>
          <w:p w:rsidR="00684D81" w:rsidRPr="008A08A4" w:rsidRDefault="002579D6" w:rsidP="00E745C5">
            <w:pPr>
              <w:pStyle w:val="tNormal"/>
            </w:pPr>
            <w:r>
              <w:t>#</w:t>
            </w:r>
            <w:r w:rsidR="007B661C">
              <w:t>aqueductracetrack</w:t>
            </w:r>
          </w:p>
        </w:tc>
      </w:tr>
      <w:tr w:rsidR="00684D81" w:rsidRPr="008A08A4" w:rsidTr="00684D81">
        <w:trPr>
          <w:trHeight w:val="111"/>
        </w:trPr>
        <w:tc>
          <w:tcPr>
            <w:tcW w:w="3510" w:type="dxa"/>
            <w:tcBorders>
              <w:left w:val="single" w:sz="4" w:space="0" w:color="auto"/>
            </w:tcBorders>
          </w:tcPr>
          <w:p w:rsidR="00684D81" w:rsidRPr="008A08A4" w:rsidRDefault="00684D81" w:rsidP="00E745C5">
            <w:pPr>
              <w:pStyle w:val="tNormal"/>
            </w:pPr>
            <w:r>
              <w:t>Batavia Downs</w:t>
            </w:r>
          </w:p>
        </w:tc>
        <w:tc>
          <w:tcPr>
            <w:tcW w:w="5850" w:type="dxa"/>
            <w:tcBorders>
              <w:left w:val="single" w:sz="4" w:space="0" w:color="auto"/>
              <w:right w:val="single" w:sz="4" w:space="0" w:color="auto"/>
            </w:tcBorders>
          </w:tcPr>
          <w:p w:rsidR="00684D81" w:rsidRPr="008A08A4" w:rsidRDefault="002579D6" w:rsidP="00E745C5">
            <w:pPr>
              <w:pStyle w:val="tNormal"/>
            </w:pPr>
            <w:r>
              <w:t>@BDRacetrack</w:t>
            </w:r>
            <w:r w:rsidR="00DA5E8D">
              <w:t>, #bataviadowns</w:t>
            </w:r>
          </w:p>
        </w:tc>
      </w:tr>
      <w:tr w:rsidR="00684D81" w:rsidRPr="008A08A4" w:rsidTr="00684D81">
        <w:trPr>
          <w:trHeight w:val="111"/>
        </w:trPr>
        <w:tc>
          <w:tcPr>
            <w:tcW w:w="3510" w:type="dxa"/>
            <w:tcBorders>
              <w:left w:val="single" w:sz="4" w:space="0" w:color="auto"/>
            </w:tcBorders>
          </w:tcPr>
          <w:p w:rsidR="00684D81" w:rsidRPr="008A08A4" w:rsidRDefault="00684D81" w:rsidP="00E745C5">
            <w:pPr>
              <w:pStyle w:val="tNormal"/>
            </w:pPr>
            <w:r>
              <w:t>Belmont Park</w:t>
            </w:r>
          </w:p>
        </w:tc>
        <w:tc>
          <w:tcPr>
            <w:tcW w:w="5850" w:type="dxa"/>
            <w:tcBorders>
              <w:left w:val="single" w:sz="4" w:space="0" w:color="auto"/>
              <w:right w:val="single" w:sz="4" w:space="0" w:color="auto"/>
            </w:tcBorders>
          </w:tcPr>
          <w:p w:rsidR="00684D81" w:rsidRPr="008A08A4" w:rsidRDefault="002579D6" w:rsidP="00E745C5">
            <w:pPr>
              <w:pStyle w:val="tNormal"/>
            </w:pPr>
            <w:r>
              <w:t>#belmontpark, @BelmontStakes</w:t>
            </w:r>
          </w:p>
        </w:tc>
      </w:tr>
      <w:tr w:rsidR="00684D81" w:rsidRPr="008A08A4" w:rsidTr="00684D81">
        <w:trPr>
          <w:trHeight w:val="111"/>
        </w:trPr>
        <w:tc>
          <w:tcPr>
            <w:tcW w:w="3510" w:type="dxa"/>
            <w:tcBorders>
              <w:left w:val="single" w:sz="4" w:space="0" w:color="auto"/>
            </w:tcBorders>
          </w:tcPr>
          <w:p w:rsidR="00684D81" w:rsidRPr="008A08A4" w:rsidRDefault="00684D81" w:rsidP="00E745C5">
            <w:pPr>
              <w:pStyle w:val="tNormal"/>
            </w:pPr>
            <w:r>
              <w:t>Buffalo Raceway</w:t>
            </w:r>
          </w:p>
        </w:tc>
        <w:tc>
          <w:tcPr>
            <w:tcW w:w="5850" w:type="dxa"/>
            <w:tcBorders>
              <w:left w:val="single" w:sz="4" w:space="0" w:color="auto"/>
              <w:right w:val="single" w:sz="4" w:space="0" w:color="auto"/>
            </w:tcBorders>
          </w:tcPr>
          <w:p w:rsidR="00684D81" w:rsidRPr="008A08A4" w:rsidRDefault="002579D6" w:rsidP="00E745C5">
            <w:pPr>
              <w:pStyle w:val="tNormal"/>
            </w:pPr>
            <w:r>
              <w:t>@BuffaloRaceway</w:t>
            </w:r>
            <w:r w:rsidR="00DA5E8D">
              <w:t>, #buffaloraceway</w:t>
            </w:r>
          </w:p>
        </w:tc>
      </w:tr>
      <w:tr w:rsidR="00684D81" w:rsidRPr="008A08A4" w:rsidTr="00684D81">
        <w:trPr>
          <w:trHeight w:val="111"/>
        </w:trPr>
        <w:tc>
          <w:tcPr>
            <w:tcW w:w="3510" w:type="dxa"/>
            <w:tcBorders>
              <w:left w:val="single" w:sz="4" w:space="0" w:color="auto"/>
            </w:tcBorders>
          </w:tcPr>
          <w:p w:rsidR="00684D81" w:rsidRPr="008A08A4" w:rsidRDefault="00684D81" w:rsidP="00E745C5">
            <w:pPr>
              <w:pStyle w:val="tNormal"/>
            </w:pPr>
            <w:r>
              <w:t>Finger Lakes Gaming &amp; Racetrack</w:t>
            </w:r>
          </w:p>
        </w:tc>
        <w:tc>
          <w:tcPr>
            <w:tcW w:w="5850" w:type="dxa"/>
            <w:tcBorders>
              <w:left w:val="single" w:sz="4" w:space="0" w:color="auto"/>
              <w:right w:val="single" w:sz="4" w:space="0" w:color="auto"/>
            </w:tcBorders>
          </w:tcPr>
          <w:p w:rsidR="00684D81" w:rsidRPr="008A08A4" w:rsidRDefault="002579D6" w:rsidP="00E745C5">
            <w:pPr>
              <w:pStyle w:val="tNormal"/>
            </w:pPr>
            <w:r>
              <w:t>@FLGaming</w:t>
            </w:r>
            <w:r w:rsidR="00DA5E8D">
              <w:t>, #fingerlakesracetrack</w:t>
            </w:r>
          </w:p>
        </w:tc>
      </w:tr>
      <w:tr w:rsidR="00684D81" w:rsidRPr="008A08A4" w:rsidTr="00684D81">
        <w:trPr>
          <w:trHeight w:val="237"/>
        </w:trPr>
        <w:tc>
          <w:tcPr>
            <w:tcW w:w="3510" w:type="dxa"/>
            <w:tcBorders>
              <w:left w:val="single" w:sz="4" w:space="0" w:color="auto"/>
            </w:tcBorders>
          </w:tcPr>
          <w:p w:rsidR="00684D81" w:rsidRPr="008A08A4" w:rsidRDefault="00684D81" w:rsidP="00E745C5">
            <w:pPr>
              <w:pStyle w:val="tNormal"/>
            </w:pPr>
            <w:r>
              <w:t>Monticello Raceway &amp; Mighty M Gaming</w:t>
            </w:r>
          </w:p>
        </w:tc>
        <w:tc>
          <w:tcPr>
            <w:tcW w:w="5850" w:type="dxa"/>
            <w:tcBorders>
              <w:left w:val="single" w:sz="4" w:space="0" w:color="auto"/>
              <w:right w:val="single" w:sz="4" w:space="0" w:color="auto"/>
            </w:tcBorders>
          </w:tcPr>
          <w:p w:rsidR="00684D81" w:rsidRPr="008A08A4" w:rsidRDefault="002579D6" w:rsidP="00E745C5">
            <w:pPr>
              <w:pStyle w:val="tNormal"/>
            </w:pPr>
            <w:r>
              <w:t>#monticelloraceway</w:t>
            </w:r>
          </w:p>
        </w:tc>
      </w:tr>
      <w:tr w:rsidR="00684D81" w:rsidRPr="008A08A4" w:rsidTr="00684D81">
        <w:trPr>
          <w:trHeight w:val="111"/>
        </w:trPr>
        <w:tc>
          <w:tcPr>
            <w:tcW w:w="3510" w:type="dxa"/>
            <w:tcBorders>
              <w:left w:val="single" w:sz="4" w:space="0" w:color="auto"/>
            </w:tcBorders>
          </w:tcPr>
          <w:p w:rsidR="00684D81" w:rsidRPr="008A08A4" w:rsidRDefault="00684D81" w:rsidP="00E745C5">
            <w:pPr>
              <w:pStyle w:val="tNormal"/>
            </w:pPr>
            <w:r>
              <w:t>Saratoga Gaming &amp; Raceway</w:t>
            </w:r>
          </w:p>
        </w:tc>
        <w:tc>
          <w:tcPr>
            <w:tcW w:w="5850" w:type="dxa"/>
            <w:tcBorders>
              <w:left w:val="single" w:sz="4" w:space="0" w:color="auto"/>
              <w:right w:val="single" w:sz="4" w:space="0" w:color="auto"/>
            </w:tcBorders>
          </w:tcPr>
          <w:p w:rsidR="00684D81" w:rsidRPr="008A08A4" w:rsidRDefault="002579D6" w:rsidP="00E745C5">
            <w:pPr>
              <w:pStyle w:val="tNormal"/>
            </w:pPr>
            <w:r>
              <w:t>@SaratogaNYRA</w:t>
            </w:r>
            <w:r w:rsidR="00DA5E8D">
              <w:t>, #saratogarraceway</w:t>
            </w:r>
          </w:p>
        </w:tc>
      </w:tr>
      <w:tr w:rsidR="00684D81" w:rsidRPr="008A08A4" w:rsidTr="00684D81">
        <w:trPr>
          <w:trHeight w:val="111"/>
        </w:trPr>
        <w:tc>
          <w:tcPr>
            <w:tcW w:w="3510" w:type="dxa"/>
            <w:tcBorders>
              <w:left w:val="single" w:sz="4" w:space="0" w:color="auto"/>
            </w:tcBorders>
          </w:tcPr>
          <w:p w:rsidR="00684D81" w:rsidRPr="008A08A4" w:rsidRDefault="00684D81" w:rsidP="00E745C5">
            <w:pPr>
              <w:pStyle w:val="tNormal"/>
            </w:pPr>
            <w:r>
              <w:t>Tioga Downs</w:t>
            </w:r>
          </w:p>
        </w:tc>
        <w:tc>
          <w:tcPr>
            <w:tcW w:w="5850" w:type="dxa"/>
            <w:tcBorders>
              <w:left w:val="single" w:sz="4" w:space="0" w:color="auto"/>
              <w:right w:val="single" w:sz="4" w:space="0" w:color="auto"/>
            </w:tcBorders>
          </w:tcPr>
          <w:p w:rsidR="00684D81" w:rsidRPr="008A08A4" w:rsidRDefault="002579D6" w:rsidP="00E745C5">
            <w:pPr>
              <w:pStyle w:val="tNormal"/>
            </w:pPr>
            <w:r>
              <w:t>@gotiogadowns</w:t>
            </w:r>
            <w:r w:rsidR="00DA5E8D">
              <w:t>, #tiogadowns</w:t>
            </w:r>
          </w:p>
        </w:tc>
      </w:tr>
      <w:tr w:rsidR="00684D81" w:rsidRPr="008A08A4" w:rsidTr="00684D81">
        <w:trPr>
          <w:trHeight w:val="111"/>
        </w:trPr>
        <w:tc>
          <w:tcPr>
            <w:tcW w:w="3510" w:type="dxa"/>
            <w:tcBorders>
              <w:left w:val="single" w:sz="4" w:space="0" w:color="auto"/>
              <w:bottom w:val="nil"/>
            </w:tcBorders>
          </w:tcPr>
          <w:p w:rsidR="00684D81" w:rsidRDefault="00684D81" w:rsidP="00E745C5">
            <w:pPr>
              <w:pStyle w:val="tNormal"/>
            </w:pPr>
            <w:r>
              <w:t>Vernon Downs</w:t>
            </w:r>
          </w:p>
        </w:tc>
        <w:tc>
          <w:tcPr>
            <w:tcW w:w="5850" w:type="dxa"/>
            <w:tcBorders>
              <w:left w:val="single" w:sz="4" w:space="0" w:color="auto"/>
              <w:bottom w:val="nil"/>
              <w:right w:val="single" w:sz="4" w:space="0" w:color="auto"/>
            </w:tcBorders>
          </w:tcPr>
          <w:p w:rsidR="00684D81" w:rsidRDefault="002579D6" w:rsidP="00E745C5">
            <w:pPr>
              <w:pStyle w:val="tNormal"/>
            </w:pPr>
            <w:r>
              <w:t>@governondowns</w:t>
            </w:r>
            <w:r w:rsidR="00DA5E8D">
              <w:t>, #vernondowns</w:t>
            </w:r>
          </w:p>
        </w:tc>
      </w:tr>
      <w:tr w:rsidR="00684D81" w:rsidRPr="008A08A4" w:rsidTr="00DA5E8D">
        <w:trPr>
          <w:trHeight w:val="111"/>
        </w:trPr>
        <w:tc>
          <w:tcPr>
            <w:tcW w:w="3510" w:type="dxa"/>
            <w:tcBorders>
              <w:top w:val="nil"/>
              <w:left w:val="single" w:sz="4" w:space="0" w:color="auto"/>
              <w:bottom w:val="single" w:sz="4" w:space="0" w:color="auto"/>
            </w:tcBorders>
          </w:tcPr>
          <w:p w:rsidR="00684D81" w:rsidRDefault="00684D81" w:rsidP="00E745C5">
            <w:pPr>
              <w:pStyle w:val="tNormal"/>
            </w:pPr>
            <w:r>
              <w:t>Yonkers Raceway</w:t>
            </w:r>
          </w:p>
        </w:tc>
        <w:tc>
          <w:tcPr>
            <w:tcW w:w="5850" w:type="dxa"/>
            <w:tcBorders>
              <w:top w:val="nil"/>
              <w:left w:val="single" w:sz="4" w:space="0" w:color="auto"/>
              <w:bottom w:val="single" w:sz="4" w:space="0" w:color="auto"/>
              <w:right w:val="single" w:sz="4" w:space="0" w:color="auto"/>
            </w:tcBorders>
          </w:tcPr>
          <w:p w:rsidR="00684D81" w:rsidRDefault="002579D6" w:rsidP="00E745C5">
            <w:pPr>
              <w:pStyle w:val="tNormal"/>
            </w:pPr>
            <w:r>
              <w:t>@YonkersRaceway</w:t>
            </w:r>
            <w:r w:rsidR="00DA5E8D">
              <w:t>, #yonkersraceway</w:t>
            </w:r>
          </w:p>
        </w:tc>
      </w:tr>
      <w:tr w:rsidR="00684D81" w:rsidRPr="008A08A4" w:rsidTr="00DA5E8D">
        <w:trPr>
          <w:trHeight w:val="111"/>
        </w:trPr>
        <w:tc>
          <w:tcPr>
            <w:tcW w:w="3510" w:type="dxa"/>
            <w:tcBorders>
              <w:top w:val="single" w:sz="4" w:space="0" w:color="auto"/>
              <w:left w:val="single" w:sz="4" w:space="0" w:color="auto"/>
              <w:bottom w:val="nil"/>
            </w:tcBorders>
          </w:tcPr>
          <w:p w:rsidR="00684D81" w:rsidRDefault="00684D81" w:rsidP="00E745C5">
            <w:pPr>
              <w:pStyle w:val="tNormal"/>
            </w:pPr>
            <w:r>
              <w:t>All Tracks</w:t>
            </w:r>
          </w:p>
        </w:tc>
        <w:tc>
          <w:tcPr>
            <w:tcW w:w="5850" w:type="dxa"/>
            <w:tcBorders>
              <w:top w:val="single" w:sz="4" w:space="0" w:color="auto"/>
              <w:left w:val="single" w:sz="4" w:space="0" w:color="auto"/>
              <w:bottom w:val="nil"/>
              <w:right w:val="single" w:sz="4" w:space="0" w:color="auto"/>
            </w:tcBorders>
          </w:tcPr>
          <w:p w:rsidR="00684D81" w:rsidRDefault="00684D81" w:rsidP="00E745C5">
            <w:pPr>
              <w:pStyle w:val="tNormal"/>
            </w:pPr>
            <w:r>
              <w:t>@racingwrongs, @HR_Nation, @TheNYRA</w:t>
            </w:r>
            <w:r w:rsidR="002579D6">
              <w:t>, @NYSGamingComm, @NYRABets</w:t>
            </w:r>
          </w:p>
        </w:tc>
      </w:tr>
      <w:tr w:rsidR="00684D81" w:rsidRPr="008A08A4" w:rsidTr="002579D6">
        <w:trPr>
          <w:trHeight w:val="111"/>
        </w:trPr>
        <w:tc>
          <w:tcPr>
            <w:tcW w:w="3510" w:type="dxa"/>
            <w:tcBorders>
              <w:top w:val="nil"/>
              <w:left w:val="single" w:sz="4" w:space="0" w:color="auto"/>
              <w:bottom w:val="nil"/>
            </w:tcBorders>
          </w:tcPr>
          <w:p w:rsidR="00684D81" w:rsidRDefault="00684D81" w:rsidP="00E745C5">
            <w:pPr>
              <w:pStyle w:val="tNormal"/>
            </w:pPr>
            <w:r>
              <w:t>Harness Tracks</w:t>
            </w:r>
          </w:p>
        </w:tc>
        <w:tc>
          <w:tcPr>
            <w:tcW w:w="5850" w:type="dxa"/>
            <w:tcBorders>
              <w:top w:val="nil"/>
              <w:left w:val="single" w:sz="4" w:space="0" w:color="auto"/>
              <w:bottom w:val="nil"/>
              <w:right w:val="single" w:sz="4" w:space="0" w:color="auto"/>
            </w:tcBorders>
          </w:tcPr>
          <w:p w:rsidR="00684D81" w:rsidRDefault="00684D81" w:rsidP="00E745C5">
            <w:pPr>
              <w:pStyle w:val="tNormal"/>
            </w:pPr>
            <w:r>
              <w:t>@trotinsider, #harnessracing</w:t>
            </w:r>
          </w:p>
        </w:tc>
      </w:tr>
      <w:tr w:rsidR="002579D6" w:rsidRPr="008A08A4" w:rsidTr="00684D81">
        <w:trPr>
          <w:trHeight w:val="111"/>
        </w:trPr>
        <w:tc>
          <w:tcPr>
            <w:tcW w:w="3510" w:type="dxa"/>
            <w:tcBorders>
              <w:top w:val="nil"/>
              <w:left w:val="single" w:sz="4" w:space="0" w:color="auto"/>
              <w:bottom w:val="single" w:sz="4" w:space="0" w:color="auto"/>
            </w:tcBorders>
          </w:tcPr>
          <w:p w:rsidR="002579D6" w:rsidRDefault="002579D6" w:rsidP="00E745C5">
            <w:pPr>
              <w:pStyle w:val="tNormal"/>
            </w:pPr>
            <w:r>
              <w:t>Thoroughbred Tracks</w:t>
            </w:r>
          </w:p>
        </w:tc>
        <w:tc>
          <w:tcPr>
            <w:tcW w:w="5850" w:type="dxa"/>
            <w:tcBorders>
              <w:top w:val="nil"/>
              <w:left w:val="single" w:sz="4" w:space="0" w:color="auto"/>
              <w:bottom w:val="single" w:sz="4" w:space="0" w:color="auto"/>
              <w:right w:val="single" w:sz="4" w:space="0" w:color="auto"/>
            </w:tcBorders>
          </w:tcPr>
          <w:p w:rsidR="002579D6" w:rsidRDefault="002579D6" w:rsidP="00E745C5">
            <w:pPr>
              <w:pStyle w:val="tNormal"/>
            </w:pPr>
            <w:r>
              <w:t>@SireStakesNY</w:t>
            </w:r>
            <w:r w:rsidR="00836E57">
              <w:t>, @Equibase</w:t>
            </w:r>
          </w:p>
        </w:tc>
      </w:tr>
    </w:tbl>
    <w:p w:rsidR="00B75AC9" w:rsidRDefault="00B75AC9" w:rsidP="00B75AC9">
      <w:pPr>
        <w:pStyle w:val="Heading1"/>
      </w:pPr>
      <w:r>
        <w:t>Data Preparation Plan</w:t>
      </w:r>
    </w:p>
    <w:p w:rsidR="00B75AC9" w:rsidRDefault="00B75AC9" w:rsidP="00B75AC9">
      <w:r>
        <w:t xml:space="preserve">A subset of the data will used for this assignment to only contain data for the years of 2009 – 2019. Data may be removed or manipulated to obtain the proper results and/or graphs for analysis purposes. All data will be read into a </w:t>
      </w:r>
      <w:r>
        <w:rPr>
          <w:i/>
          <w:iCs/>
        </w:rPr>
        <w:t>pandas</w:t>
      </w:r>
      <w:r>
        <w:t xml:space="preserve"> data</w:t>
      </w:r>
      <w:r w:rsidR="00A323F0">
        <w:t xml:space="preserve"> </w:t>
      </w:r>
      <w:r>
        <w:t>frame for manipulation. Outputs with summarized or gathered information from the source data was also placed into a data</w:t>
      </w:r>
      <w:r w:rsidR="00A323F0">
        <w:t xml:space="preserve"> </w:t>
      </w:r>
      <w:r>
        <w:t xml:space="preserve">frame before plotting with </w:t>
      </w:r>
      <w:r>
        <w:rPr>
          <w:i/>
          <w:iCs/>
        </w:rPr>
        <w:t>seaborn</w:t>
      </w:r>
      <w:r>
        <w:t>.</w:t>
      </w:r>
    </w:p>
    <w:p w:rsidR="00B75AC9" w:rsidRDefault="00B75AC9" w:rsidP="00B75AC9">
      <w:r>
        <w:t>The code will be well documented and will be separated into the following sections:</w:t>
      </w:r>
    </w:p>
    <w:p w:rsidR="00B75AC9" w:rsidRDefault="00B75AC9" w:rsidP="00B75AC9">
      <w:pPr>
        <w:pStyle w:val="ListParagraph"/>
        <w:numPr>
          <w:ilvl w:val="0"/>
          <w:numId w:val="21"/>
        </w:numPr>
      </w:pPr>
      <w:r>
        <w:t>Package Import</w:t>
      </w:r>
      <w:r>
        <w:br/>
        <w:t xml:space="preserve">In this section, the packages that will be used as part of the program are imported. </w:t>
      </w:r>
    </w:p>
    <w:p w:rsidR="00B75AC9" w:rsidRPr="00F17A0D" w:rsidRDefault="00B75AC9" w:rsidP="00B75AC9">
      <w:pPr>
        <w:pStyle w:val="ListParagraph"/>
        <w:numPr>
          <w:ilvl w:val="0"/>
          <w:numId w:val="21"/>
        </w:numPr>
      </w:pPr>
      <w:r>
        <w:t>Data Load, Structure and Preparation</w:t>
      </w:r>
      <w:r>
        <w:br/>
        <w:t xml:space="preserve">In this section, the data is loaded by reading the </w:t>
      </w:r>
      <w:r w:rsidRPr="00B80F34">
        <w:rPr>
          <w:i/>
          <w:iCs/>
        </w:rPr>
        <w:t>csv</w:t>
      </w:r>
      <w:r>
        <w:t xml:space="preserve"> file into a </w:t>
      </w:r>
      <w:r w:rsidRPr="00B80F34">
        <w:rPr>
          <w:i/>
          <w:iCs/>
        </w:rPr>
        <w:t>pandas</w:t>
      </w:r>
      <w:r>
        <w:t xml:space="preserve"> data</w:t>
      </w:r>
      <w:r w:rsidR="00F17A0D">
        <w:t xml:space="preserve"> </w:t>
      </w:r>
      <w:r>
        <w:t>frame for manipulation. A full path name was provided to the datafile for reading. As mentioned, earlier years were removed from the data so the data only reflects the last decade. Missing data was investigated, but there was no need to remove missing data from the data set.</w:t>
      </w:r>
      <w:r w:rsidRPr="00B80F34">
        <w:rPr>
          <w:color w:val="FF0000"/>
        </w:rPr>
        <w:t xml:space="preserve"> </w:t>
      </w:r>
    </w:p>
    <w:p w:rsidR="00B75AC9" w:rsidRDefault="00B75AC9" w:rsidP="00B75AC9">
      <w:pPr>
        <w:pStyle w:val="ListParagraph"/>
        <w:numPr>
          <w:ilvl w:val="0"/>
          <w:numId w:val="20"/>
        </w:numPr>
      </w:pPr>
      <w:r>
        <w:t>Analysis and Graphing</w:t>
      </w:r>
      <w:r>
        <w:br/>
        <w:t xml:space="preserve">The next sections in the program consists of manipulating the data into different subsets to answer specific questions and for graphing purposes. The </w:t>
      </w:r>
      <w:r w:rsidRPr="005C3926">
        <w:rPr>
          <w:i/>
          <w:iCs/>
        </w:rPr>
        <w:t>seaborn</w:t>
      </w:r>
      <w:r>
        <w:t xml:space="preserve"> package was used for graphing.</w:t>
      </w:r>
    </w:p>
    <w:p w:rsidR="00F17A0D" w:rsidRDefault="00F17A0D" w:rsidP="00340C7A">
      <w:pPr>
        <w:pStyle w:val="ListParagraph"/>
        <w:numPr>
          <w:ilvl w:val="0"/>
          <w:numId w:val="20"/>
        </w:numPr>
      </w:pPr>
      <w:r>
        <w:t>Gather Tweets for Certain Tracks and Dates</w:t>
      </w:r>
      <w:r>
        <w:br/>
        <w:t>Finally, tweets were gathered to gain further information about certain high infraction tracks and time frames.</w:t>
      </w:r>
      <w:r w:rsidR="003C1F0A">
        <w:t xml:space="preserve"> Functions were created to allow for searching of tweets and loading these into a Mongo Database which was later used to create data frames to gather tweet information for the track and date period.</w:t>
      </w:r>
    </w:p>
    <w:p w:rsidR="00F17A0D" w:rsidRDefault="00F17A0D" w:rsidP="00F17A0D">
      <w:pPr>
        <w:pStyle w:val="ListParagraph"/>
        <w:numPr>
          <w:ilvl w:val="0"/>
          <w:numId w:val="20"/>
        </w:numPr>
      </w:pPr>
      <w:r>
        <w:lastRenderedPageBreak/>
        <w:t>Additional Analysis and Graphing</w:t>
      </w:r>
      <w:r>
        <w:br/>
        <w:t xml:space="preserve">The next sections in the program consists of manipulating the data into different subsets to answer specific questions and for graphing purposes. The </w:t>
      </w:r>
      <w:r w:rsidRPr="005C3926">
        <w:rPr>
          <w:i/>
          <w:iCs/>
        </w:rPr>
        <w:t>seaborn</w:t>
      </w:r>
      <w:r>
        <w:t xml:space="preserve"> package was used for graphing.</w:t>
      </w:r>
    </w:p>
    <w:p w:rsidR="00B13798" w:rsidRDefault="00B13798" w:rsidP="00B13798">
      <w:pPr>
        <w:pStyle w:val="Heading2"/>
      </w:pPr>
      <w:r>
        <w:t xml:space="preserve">Overall </w:t>
      </w:r>
      <w:r w:rsidR="000D49F7">
        <w:t xml:space="preserve">Data </w:t>
      </w:r>
      <w:r>
        <w:t>Approach</w:t>
      </w:r>
    </w:p>
    <w:p w:rsidR="000D49F7" w:rsidRDefault="00192E8B" w:rsidP="00B13798">
      <w:r>
        <w:t xml:space="preserve">A subset of the data was used for this assignment to only </w:t>
      </w:r>
      <w:r w:rsidR="00B13798">
        <w:t xml:space="preserve">contain data from the years of 2009 – 2019 so that </w:t>
      </w:r>
      <w:r>
        <w:t>this dataset could be used in conjunction with the other data sets</w:t>
      </w:r>
      <w:r w:rsidR="00B13798">
        <w:t xml:space="preserve"> which only has data </w:t>
      </w:r>
      <w:r>
        <w:t>from the year starting in</w:t>
      </w:r>
      <w:r w:rsidR="00B13798">
        <w:t xml:space="preserve"> 2009. </w:t>
      </w:r>
      <w:r>
        <w:t>This reduced the overall dataset to 11,516 rows and 14 columns.</w:t>
      </w:r>
    </w:p>
    <w:p w:rsidR="00B13798" w:rsidRDefault="000D49F7" w:rsidP="00B13798">
      <w:r>
        <w:t xml:space="preserve">No data was removed because when evaluated, the missing data was not required and therefore would not </w:t>
      </w:r>
      <w:r w:rsidR="00B13798">
        <w:t>affect the data results.</w:t>
      </w:r>
    </w:p>
    <w:p w:rsidR="000D49F7" w:rsidRPr="000D49F7" w:rsidRDefault="000D49F7" w:rsidP="00B13798">
      <w:r>
        <w:t xml:space="preserve">All data was read into a </w:t>
      </w:r>
      <w:r>
        <w:rPr>
          <w:i/>
          <w:iCs/>
        </w:rPr>
        <w:t>pandas</w:t>
      </w:r>
      <w:r>
        <w:t xml:space="preserve"> </w:t>
      </w:r>
      <w:r w:rsidR="00C93BB3">
        <w:t>data frame</w:t>
      </w:r>
      <w:r>
        <w:t xml:space="preserve"> for manipulation. Outputs with summarized or gathered information from the source data was also placed into a </w:t>
      </w:r>
      <w:r w:rsidR="00C93BB3">
        <w:t>data frame</w:t>
      </w:r>
      <w:r>
        <w:t xml:space="preserve"> before output into file formats.</w:t>
      </w:r>
    </w:p>
    <w:p w:rsidR="00B75AC9" w:rsidRDefault="00B75AC9" w:rsidP="00B75AC9">
      <w:pPr>
        <w:pStyle w:val="Heading1"/>
      </w:pPr>
      <w:r>
        <w:t>Analysis</w:t>
      </w:r>
    </w:p>
    <w:p w:rsidR="00B75AC9" w:rsidRDefault="00B75AC9" w:rsidP="00B75AC9">
      <w:pPr>
        <w:keepNext/>
      </w:pPr>
      <w:r>
        <w:t>As part of reviewing this data set, the following information is to be analyzed.</w:t>
      </w:r>
    </w:p>
    <w:p w:rsidR="00B75AC9" w:rsidRDefault="00B75AC9" w:rsidP="00B75AC9">
      <w:pPr>
        <w:pStyle w:val="Heading2"/>
      </w:pPr>
      <w:r>
        <w:t>Infractions</w:t>
      </w:r>
    </w:p>
    <w:p w:rsidR="00B75AC9" w:rsidRDefault="00B75AC9" w:rsidP="00B75AC9">
      <w:pPr>
        <w:pStyle w:val="Heading3"/>
      </w:pPr>
      <w:r>
        <w:t>Common Infraction Words</w:t>
      </w:r>
    </w:p>
    <w:p w:rsidR="00B75AC9" w:rsidRDefault="00B75AC9" w:rsidP="00B75AC9">
      <w:pPr>
        <w:pStyle w:val="Question"/>
      </w:pPr>
      <w:r>
        <w:t>Question 1: Are their common threads or words in the descriptions of the infraction?</w:t>
      </w:r>
    </w:p>
    <w:p w:rsidR="00A60BA8" w:rsidRDefault="00207F2D" w:rsidP="00F17A0D">
      <w:r>
        <w:t>As part of the information gathered for an infraction is an explanation of the circumstances behind the notification with some free form text. This text was extracted for all infractions across all racetracks.</w:t>
      </w:r>
    </w:p>
    <w:p w:rsidR="004E15B1" w:rsidRPr="004E15B1" w:rsidRDefault="004E15B1" w:rsidP="004E15B1">
      <w:pPr>
        <w:pStyle w:val="Heading4"/>
      </w:pPr>
      <w:r>
        <w:t>Minimal Stop Words</w:t>
      </w:r>
    </w:p>
    <w:p w:rsidR="00A60BA8" w:rsidRDefault="00A60BA8" w:rsidP="00F17A0D">
      <w:r>
        <w:t>The first attempt at reviewing this information was done with only a few words removed. That list is shown here:</w:t>
      </w:r>
    </w:p>
    <w:p w:rsidR="00A60BA8" w:rsidRDefault="00A60BA8" w:rsidP="00A60BA8">
      <w:pPr>
        <w:pStyle w:val="Code"/>
      </w:pPr>
      <w:r>
        <w:rPr>
          <w:rFonts w:ascii="Calibri" w:hAnsi="Calibri"/>
        </w:rPr>
        <w:t>﻿</w:t>
      </w:r>
      <w:proofErr w:type="spellStart"/>
      <w:r>
        <w:t>stopwords</w:t>
      </w:r>
      <w:proofErr w:type="spellEnd"/>
      <w:r>
        <w:t xml:space="preserve"> = set(STOPWORDS)</w:t>
      </w:r>
    </w:p>
    <w:p w:rsidR="00A60BA8" w:rsidRDefault="00A60BA8" w:rsidP="00A60BA8">
      <w:pPr>
        <w:pStyle w:val="Code"/>
      </w:pPr>
      <w:proofErr w:type="spellStart"/>
      <w:r>
        <w:t>stopwords.update</w:t>
      </w:r>
      <w:proofErr w:type="spellEnd"/>
      <w:r>
        <w:t>(["is", "of", "</w:t>
      </w:r>
      <w:proofErr w:type="spellStart"/>
      <w:r>
        <w:t>nbsp</w:t>
      </w:r>
      <w:proofErr w:type="spellEnd"/>
      <w:r>
        <w:t xml:space="preserve">", "for", "the", "a", "he", "you", "to", </w:t>
      </w:r>
    </w:p>
    <w:p w:rsidR="00A60BA8" w:rsidRDefault="00A60BA8" w:rsidP="00A60BA8">
      <w:pPr>
        <w:pStyle w:val="Code"/>
      </w:pPr>
      <w:r>
        <w:t xml:space="preserve">                  "in", "with", "are", "new", "</w:t>
      </w:r>
      <w:proofErr w:type="spellStart"/>
      <w:r>
        <w:t>york</w:t>
      </w:r>
      <w:proofErr w:type="spellEnd"/>
      <w:r>
        <w:t>", "state", "will", "hereby",</w:t>
      </w:r>
    </w:p>
    <w:p w:rsidR="00A60BA8" w:rsidRDefault="00A60BA8" w:rsidP="00A60BA8">
      <w:pPr>
        <w:pStyle w:val="Code"/>
      </w:pPr>
      <w:r>
        <w:t xml:space="preserve">                  "</w:t>
      </w:r>
      <w:proofErr w:type="spellStart"/>
      <w:r>
        <w:t>quot</w:t>
      </w:r>
      <w:proofErr w:type="spellEnd"/>
      <w:r>
        <w:t>", "may"])</w:t>
      </w:r>
    </w:p>
    <w:p w:rsidR="00A60BA8" w:rsidRDefault="00A60BA8" w:rsidP="00A60BA8">
      <w:r>
        <w:t>After the removal of these words, the resulting top 175 words were plotted using a word cloud. This plot shows the most often used words in larger font.</w:t>
      </w:r>
    </w:p>
    <w:p w:rsidR="00A60BA8" w:rsidRDefault="000E0ECA" w:rsidP="00A60BA8">
      <w:pPr>
        <w:pStyle w:val="FigurePicture"/>
      </w:pPr>
      <w:r w:rsidRPr="000E0ECA">
        <w:lastRenderedPageBreak/>
        <w:drawing>
          <wp:inline distT="0" distB="0" distL="0" distR="0" wp14:anchorId="3F1C4674" wp14:editId="65D28E09">
            <wp:extent cx="6071870" cy="3064933"/>
            <wp:effectExtent l="0" t="0" r="0" b="0"/>
            <wp:docPr id="3" name="Picture 3" descr="A picture containing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5211"/>
                    <a:stretch/>
                  </pic:blipFill>
                  <pic:spPr bwMode="auto">
                    <a:xfrm>
                      <a:off x="0" y="0"/>
                      <a:ext cx="6071870" cy="3064933"/>
                    </a:xfrm>
                    <a:prstGeom prst="rect">
                      <a:avLst/>
                    </a:prstGeom>
                    <a:ln>
                      <a:noFill/>
                    </a:ln>
                    <a:extLst>
                      <a:ext uri="{53640926-AAD7-44D8-BBD7-CCE9431645EC}">
                        <a14:shadowObscured xmlns:a14="http://schemas.microsoft.com/office/drawing/2010/main"/>
                      </a:ext>
                    </a:extLst>
                  </pic:spPr>
                </pic:pic>
              </a:graphicData>
            </a:graphic>
          </wp:inline>
        </w:drawing>
      </w:r>
    </w:p>
    <w:p w:rsidR="00DD13A1" w:rsidRDefault="00DD13A1" w:rsidP="00DD13A1">
      <w:pPr>
        <w:pStyle w:val="Figure"/>
        <w:ind w:left="360"/>
      </w:pPr>
      <w:r>
        <w:t xml:space="preserve">Figure </w:t>
      </w:r>
      <w:r>
        <w:fldChar w:fldCharType="begin"/>
      </w:r>
      <w:r>
        <w:instrText xml:space="preserve"> AUTONUM </w:instrText>
      </w:r>
      <w:r>
        <w:fldChar w:fldCharType="end"/>
      </w:r>
      <w:r>
        <w:t xml:space="preserve"> Initial </w:t>
      </w:r>
      <w:r w:rsidR="00361FD6">
        <w:t>Word Cloud</w:t>
      </w:r>
      <w:r>
        <w:t xml:space="preserve"> of Commonly Appearing Words</w:t>
      </w:r>
    </w:p>
    <w:p w:rsidR="004E15B1" w:rsidRPr="004E15B1" w:rsidRDefault="004E15B1" w:rsidP="004E15B1">
      <w:pPr>
        <w:pStyle w:val="Heading4"/>
      </w:pPr>
      <w:r>
        <w:t>Additional Stop Words</w:t>
      </w:r>
    </w:p>
    <w:p w:rsidR="00DD13A1" w:rsidRDefault="00DD13A1" w:rsidP="00DD13A1">
      <w:r>
        <w:t>After careful review of this representation, additional words were removed as follows:</w:t>
      </w:r>
    </w:p>
    <w:p w:rsidR="00207F2D" w:rsidRDefault="00207F2D" w:rsidP="00207F2D">
      <w:pPr>
        <w:pStyle w:val="Code"/>
      </w:pPr>
      <w:proofErr w:type="spellStart"/>
      <w:r>
        <w:t>stopwords.update</w:t>
      </w:r>
      <w:proofErr w:type="spellEnd"/>
      <w:r>
        <w:t>(["is", "of", "</w:t>
      </w:r>
      <w:proofErr w:type="spellStart"/>
      <w:r>
        <w:t>nbsp</w:t>
      </w:r>
      <w:proofErr w:type="spellEnd"/>
      <w:r>
        <w:t xml:space="preserve">", "for", "the", "a", "he", "you", "to", </w:t>
      </w:r>
    </w:p>
    <w:p w:rsidR="00207F2D" w:rsidRDefault="00207F2D" w:rsidP="00207F2D">
      <w:pPr>
        <w:pStyle w:val="Code"/>
      </w:pPr>
      <w:r>
        <w:t xml:space="preserve">                  "in", "with", "are", "new", "</w:t>
      </w:r>
      <w:proofErr w:type="spellStart"/>
      <w:r>
        <w:t>york</w:t>
      </w:r>
      <w:proofErr w:type="spellEnd"/>
      <w:r>
        <w:t>", "state", "will", "hereby",</w:t>
      </w:r>
    </w:p>
    <w:p w:rsidR="00207F2D" w:rsidRDefault="00207F2D" w:rsidP="00207F2D">
      <w:pPr>
        <w:pStyle w:val="Code"/>
      </w:pPr>
      <w:r>
        <w:t xml:space="preserve">                  "</w:t>
      </w:r>
      <w:proofErr w:type="spellStart"/>
      <w:r>
        <w:t>quot</w:t>
      </w:r>
      <w:proofErr w:type="spellEnd"/>
      <w:r>
        <w:t>", "may", "race", "racing", "pari-mutuel",</w:t>
      </w:r>
    </w:p>
    <w:p w:rsidR="00207F2D" w:rsidRDefault="00207F2D" w:rsidP="00207F2D">
      <w:pPr>
        <w:pStyle w:val="Code"/>
      </w:pPr>
      <w:r>
        <w:t xml:space="preserve">                  "driving", "license", "participate", "fined", "hereby", "suspension",</w:t>
      </w:r>
    </w:p>
    <w:p w:rsidR="00207F2D" w:rsidRDefault="00207F2D" w:rsidP="00207F2D">
      <w:pPr>
        <w:pStyle w:val="Code"/>
      </w:pPr>
      <w:r>
        <w:t xml:space="preserve">                  "licensing", "failed", "horse", "requirements", "notified", "commission",</w:t>
      </w:r>
    </w:p>
    <w:p w:rsidR="00207F2D" w:rsidRDefault="00207F2D" w:rsidP="00207F2D">
      <w:pPr>
        <w:pStyle w:val="Code"/>
      </w:pPr>
      <w:r>
        <w:t xml:space="preserve">                  "racetrack", "receipt", "board", "comply", "day", "consideration",</w:t>
      </w:r>
    </w:p>
    <w:p w:rsidR="00207F2D" w:rsidRDefault="00207F2D" w:rsidP="00207F2D">
      <w:pPr>
        <w:pStyle w:val="Code"/>
      </w:pPr>
      <w:r>
        <w:t xml:space="preserve">                  "gaming", "wagering", "purse", "</w:t>
      </w:r>
      <w:proofErr w:type="spellStart"/>
      <w:r>
        <w:t>quot</w:t>
      </w:r>
      <w:proofErr w:type="spellEnd"/>
      <w:r>
        <w:t>", "1st", "2nd", "3rd", "4th", "5th",</w:t>
      </w:r>
    </w:p>
    <w:p w:rsidR="00207F2D" w:rsidRDefault="00207F2D" w:rsidP="00207F2D">
      <w:pPr>
        <w:pStyle w:val="Code"/>
      </w:pPr>
      <w:r>
        <w:t xml:space="preserve">                  "6th", "7th", "8th", "invoice", "</w:t>
      </w:r>
      <w:proofErr w:type="spellStart"/>
      <w:r>
        <w:t>january</w:t>
      </w:r>
      <w:proofErr w:type="spellEnd"/>
      <w:r>
        <w:t>", "</w:t>
      </w:r>
      <w:proofErr w:type="spellStart"/>
      <w:r>
        <w:t>february</w:t>
      </w:r>
      <w:proofErr w:type="spellEnd"/>
      <w:r>
        <w:t>", "march", "</w:t>
      </w:r>
      <w:proofErr w:type="spellStart"/>
      <w:r>
        <w:t>april</w:t>
      </w:r>
      <w:proofErr w:type="spellEnd"/>
      <w:r>
        <w:t>",</w:t>
      </w:r>
    </w:p>
    <w:p w:rsidR="00207F2D" w:rsidRDefault="00207F2D" w:rsidP="00207F2D">
      <w:pPr>
        <w:pStyle w:val="Code"/>
      </w:pPr>
      <w:r>
        <w:t xml:space="preserve">                  "may", "</w:t>
      </w:r>
      <w:proofErr w:type="spellStart"/>
      <w:r>
        <w:t>june</w:t>
      </w:r>
      <w:proofErr w:type="spellEnd"/>
      <w:r>
        <w:t>", "</w:t>
      </w:r>
      <w:proofErr w:type="spellStart"/>
      <w:r>
        <w:t>july</w:t>
      </w:r>
      <w:proofErr w:type="spellEnd"/>
      <w:r>
        <w:t>", "august", "</w:t>
      </w:r>
      <w:proofErr w:type="spellStart"/>
      <w:r>
        <w:t>september</w:t>
      </w:r>
      <w:proofErr w:type="spellEnd"/>
      <w:r>
        <w:t>", "</w:t>
      </w:r>
      <w:proofErr w:type="spellStart"/>
      <w:r>
        <w:t>october</w:t>
      </w:r>
      <w:proofErr w:type="spellEnd"/>
      <w:r>
        <w:t>", "</w:t>
      </w:r>
      <w:proofErr w:type="spellStart"/>
      <w:r>
        <w:t>november</w:t>
      </w:r>
      <w:proofErr w:type="spellEnd"/>
      <w:r>
        <w:t>", "</w:t>
      </w:r>
      <w:proofErr w:type="spellStart"/>
      <w:r>
        <w:t>december</w:t>
      </w:r>
      <w:proofErr w:type="spellEnd"/>
      <w:r>
        <w:t>",</w:t>
      </w:r>
    </w:p>
    <w:p w:rsidR="00207F2D" w:rsidRDefault="00207F2D" w:rsidP="00207F2D">
      <w:pPr>
        <w:pStyle w:val="Code"/>
      </w:pPr>
      <w:r>
        <w:t xml:space="preserve">                  "suspended", "days", "violation", "</w:t>
      </w:r>
      <w:proofErr w:type="spellStart"/>
      <w:r>
        <w:t>pari</w:t>
      </w:r>
      <w:proofErr w:type="spellEnd"/>
      <w:r>
        <w:t>", "</w:t>
      </w:r>
      <w:proofErr w:type="spellStart"/>
      <w:r>
        <w:t>mutuel</w:t>
      </w:r>
      <w:proofErr w:type="spellEnd"/>
      <w:r>
        <w:t>"])</w:t>
      </w:r>
    </w:p>
    <w:p w:rsidR="00A60BA8" w:rsidRDefault="00A60BA8" w:rsidP="00A60BA8">
      <w:r>
        <w:t>After the removal of these words, the resulting top 175 words were plotted using a word cloud. This plot shows the most often used words in larger font.</w:t>
      </w:r>
    </w:p>
    <w:p w:rsidR="003B2D7E" w:rsidRDefault="000E0ECA" w:rsidP="00DD13A1">
      <w:pPr>
        <w:pStyle w:val="FigurePicture"/>
      </w:pPr>
      <w:r w:rsidRPr="000E0ECA">
        <w:lastRenderedPageBreak/>
        <w:drawing>
          <wp:inline distT="0" distB="0" distL="0" distR="0" wp14:anchorId="74AE4FB0" wp14:editId="6C940504">
            <wp:extent cx="6071870" cy="3081867"/>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4687"/>
                    <a:stretch/>
                  </pic:blipFill>
                  <pic:spPr bwMode="auto">
                    <a:xfrm>
                      <a:off x="0" y="0"/>
                      <a:ext cx="6071870" cy="3081867"/>
                    </a:xfrm>
                    <a:prstGeom prst="rect">
                      <a:avLst/>
                    </a:prstGeom>
                    <a:ln>
                      <a:noFill/>
                    </a:ln>
                    <a:extLst>
                      <a:ext uri="{53640926-AAD7-44D8-BBD7-CCE9431645EC}">
                        <a14:shadowObscured xmlns:a14="http://schemas.microsoft.com/office/drawing/2010/main"/>
                      </a:ext>
                    </a:extLst>
                  </pic:spPr>
                </pic:pic>
              </a:graphicData>
            </a:graphic>
          </wp:inline>
        </w:drawing>
      </w:r>
    </w:p>
    <w:p w:rsidR="00DD13A1" w:rsidRDefault="00DD13A1" w:rsidP="00DD13A1">
      <w:pPr>
        <w:pStyle w:val="Figure"/>
        <w:ind w:left="360"/>
      </w:pPr>
      <w:r>
        <w:t xml:space="preserve">Figure </w:t>
      </w:r>
      <w:r>
        <w:fldChar w:fldCharType="begin"/>
      </w:r>
      <w:r>
        <w:instrText xml:space="preserve"> AUTONUM </w:instrText>
      </w:r>
      <w:r>
        <w:fldChar w:fldCharType="end"/>
      </w:r>
      <w:r>
        <w:t xml:space="preserve"> Additional </w:t>
      </w:r>
      <w:proofErr w:type="spellStart"/>
      <w:r>
        <w:t>Stopwords</w:t>
      </w:r>
      <w:proofErr w:type="spellEnd"/>
      <w:r>
        <w:t xml:space="preserve"> Added for  </w:t>
      </w:r>
      <w:r w:rsidR="00361FD6">
        <w:t>Word Cloud</w:t>
      </w:r>
      <w:r>
        <w:t xml:space="preserve"> of Commonly Appearing Words</w:t>
      </w:r>
    </w:p>
    <w:p w:rsidR="004E15B1" w:rsidRPr="004E15B1" w:rsidRDefault="004E15B1" w:rsidP="004E15B1">
      <w:pPr>
        <w:pStyle w:val="Heading4"/>
      </w:pPr>
      <w:r>
        <w:t>Final Word Cloud</w:t>
      </w:r>
    </w:p>
    <w:p w:rsidR="00DD13A1" w:rsidRDefault="00DD13A1" w:rsidP="00A60BA8">
      <w:r>
        <w:t>One more attempt was made to remove additional words as follows:</w:t>
      </w:r>
    </w:p>
    <w:p w:rsidR="00BD0DEB" w:rsidRPr="00BD0DEB" w:rsidRDefault="00B37F39" w:rsidP="00BD0DEB">
      <w:pPr>
        <w:pStyle w:val="Code"/>
      </w:pPr>
      <w:r w:rsidRPr="00BD0DEB">
        <w:rPr>
          <w:rFonts w:ascii="Courier New" w:hAnsi="Courier New" w:cs="Courier New"/>
        </w:rPr>
        <w:t>﻿</w:t>
      </w:r>
      <w:proofErr w:type="spellStart"/>
      <w:r w:rsidR="00BD0DEB" w:rsidRPr="00BD0DEB">
        <w:t>stopwords.update</w:t>
      </w:r>
      <w:proofErr w:type="spellEnd"/>
      <w:r w:rsidR="00BD0DEB" w:rsidRPr="00BD0DEB">
        <w:t>(["is", "of", "</w:t>
      </w:r>
      <w:proofErr w:type="spellStart"/>
      <w:r w:rsidR="00BD0DEB" w:rsidRPr="00BD0DEB">
        <w:t>nbsp</w:t>
      </w:r>
      <w:proofErr w:type="spellEnd"/>
      <w:r w:rsidR="00BD0DEB" w:rsidRPr="00BD0DEB">
        <w:t xml:space="preserve">", "for", "the", "a", "he", "you", "to", </w:t>
      </w:r>
    </w:p>
    <w:p w:rsidR="00BD0DEB" w:rsidRPr="00BD0DEB" w:rsidRDefault="00BD0DEB" w:rsidP="00BD0DEB">
      <w:pPr>
        <w:pStyle w:val="Code"/>
      </w:pPr>
      <w:r w:rsidRPr="00BD0DEB">
        <w:t xml:space="preserve">                  "in", "with", "are", "new", "</w:t>
      </w:r>
      <w:proofErr w:type="spellStart"/>
      <w:r w:rsidRPr="00BD0DEB">
        <w:t>york</w:t>
      </w:r>
      <w:proofErr w:type="spellEnd"/>
      <w:r w:rsidRPr="00BD0DEB">
        <w:t>", "state", "will", "hereby",</w:t>
      </w:r>
    </w:p>
    <w:p w:rsidR="00BD0DEB" w:rsidRPr="00BD0DEB" w:rsidRDefault="00BD0DEB" w:rsidP="00BD0DEB">
      <w:pPr>
        <w:pStyle w:val="Code"/>
      </w:pPr>
      <w:r w:rsidRPr="00BD0DEB">
        <w:t xml:space="preserve">                  "</w:t>
      </w:r>
      <w:proofErr w:type="spellStart"/>
      <w:r w:rsidRPr="00BD0DEB">
        <w:t>quot</w:t>
      </w:r>
      <w:proofErr w:type="spellEnd"/>
      <w:r w:rsidRPr="00BD0DEB">
        <w:t>", "may", "race", "racing", "pari-mutuel",</w:t>
      </w:r>
    </w:p>
    <w:p w:rsidR="00BD0DEB" w:rsidRPr="00BD0DEB" w:rsidRDefault="00BD0DEB" w:rsidP="00BD0DEB">
      <w:pPr>
        <w:pStyle w:val="Code"/>
      </w:pPr>
      <w:r w:rsidRPr="00BD0DEB">
        <w:t xml:space="preserve">                  "driving", "license", "participate", "fined", "hereby", "suspension",</w:t>
      </w:r>
    </w:p>
    <w:p w:rsidR="00BD0DEB" w:rsidRPr="00BD0DEB" w:rsidRDefault="00BD0DEB" w:rsidP="00BD0DEB">
      <w:pPr>
        <w:pStyle w:val="Code"/>
      </w:pPr>
      <w:r w:rsidRPr="00BD0DEB">
        <w:t xml:space="preserve">                  "licensing", "failed", "horse", "requirements", "notified", "commission",</w:t>
      </w:r>
    </w:p>
    <w:p w:rsidR="00BD0DEB" w:rsidRPr="00BD0DEB" w:rsidRDefault="00BD0DEB" w:rsidP="00BD0DEB">
      <w:pPr>
        <w:pStyle w:val="Code"/>
      </w:pPr>
      <w:r w:rsidRPr="00BD0DEB">
        <w:t xml:space="preserve">                  "racetrack", "receipt", "board", "comply", "day", "consideration",</w:t>
      </w:r>
    </w:p>
    <w:p w:rsidR="00BD0DEB" w:rsidRPr="00BD0DEB" w:rsidRDefault="00BD0DEB" w:rsidP="00BD0DEB">
      <w:pPr>
        <w:pStyle w:val="Code"/>
      </w:pPr>
      <w:r w:rsidRPr="00BD0DEB">
        <w:t xml:space="preserve">                  "gaming", "wagering", "purse", "</w:t>
      </w:r>
      <w:proofErr w:type="spellStart"/>
      <w:r w:rsidRPr="00BD0DEB">
        <w:t>quot</w:t>
      </w:r>
      <w:proofErr w:type="spellEnd"/>
      <w:r w:rsidRPr="00BD0DEB">
        <w:t>", "1st", "2nd", "3rd", "4th", "5th",</w:t>
      </w:r>
    </w:p>
    <w:p w:rsidR="00BD0DEB" w:rsidRPr="00BD0DEB" w:rsidRDefault="00BD0DEB" w:rsidP="00BD0DEB">
      <w:pPr>
        <w:pStyle w:val="Code"/>
      </w:pPr>
      <w:r w:rsidRPr="00BD0DEB">
        <w:t xml:space="preserve">                  "6th", "7th", "8th", "9th", "invoice", "</w:t>
      </w:r>
      <w:proofErr w:type="spellStart"/>
      <w:r w:rsidRPr="00BD0DEB">
        <w:t>january</w:t>
      </w:r>
      <w:proofErr w:type="spellEnd"/>
      <w:r w:rsidRPr="00BD0DEB">
        <w:t>", "</w:t>
      </w:r>
      <w:proofErr w:type="spellStart"/>
      <w:r w:rsidRPr="00BD0DEB">
        <w:t>february</w:t>
      </w:r>
      <w:proofErr w:type="spellEnd"/>
      <w:r w:rsidRPr="00BD0DEB">
        <w:t>", "march", "</w:t>
      </w:r>
      <w:proofErr w:type="spellStart"/>
      <w:r w:rsidRPr="00BD0DEB">
        <w:t>april</w:t>
      </w:r>
      <w:proofErr w:type="spellEnd"/>
      <w:r w:rsidRPr="00BD0DEB">
        <w:t>",</w:t>
      </w:r>
    </w:p>
    <w:p w:rsidR="00BD0DEB" w:rsidRPr="00BD0DEB" w:rsidRDefault="00BD0DEB" w:rsidP="00BD0DEB">
      <w:pPr>
        <w:pStyle w:val="Code"/>
      </w:pPr>
      <w:r w:rsidRPr="00BD0DEB">
        <w:t xml:space="preserve">                  "may", "</w:t>
      </w:r>
      <w:proofErr w:type="spellStart"/>
      <w:r w:rsidRPr="00BD0DEB">
        <w:t>june</w:t>
      </w:r>
      <w:proofErr w:type="spellEnd"/>
      <w:r w:rsidRPr="00BD0DEB">
        <w:t>", "</w:t>
      </w:r>
      <w:proofErr w:type="spellStart"/>
      <w:r w:rsidRPr="00BD0DEB">
        <w:t>july</w:t>
      </w:r>
      <w:proofErr w:type="spellEnd"/>
      <w:r w:rsidRPr="00BD0DEB">
        <w:t>", "august", "</w:t>
      </w:r>
      <w:proofErr w:type="spellStart"/>
      <w:r w:rsidRPr="00BD0DEB">
        <w:t>september</w:t>
      </w:r>
      <w:proofErr w:type="spellEnd"/>
      <w:r w:rsidRPr="00BD0DEB">
        <w:t>", "</w:t>
      </w:r>
      <w:proofErr w:type="spellStart"/>
      <w:r w:rsidRPr="00BD0DEB">
        <w:t>october</w:t>
      </w:r>
      <w:proofErr w:type="spellEnd"/>
      <w:r w:rsidRPr="00BD0DEB">
        <w:t>", "</w:t>
      </w:r>
      <w:proofErr w:type="spellStart"/>
      <w:r w:rsidRPr="00BD0DEB">
        <w:t>november</w:t>
      </w:r>
      <w:proofErr w:type="spellEnd"/>
      <w:r w:rsidRPr="00BD0DEB">
        <w:t>", "</w:t>
      </w:r>
      <w:proofErr w:type="spellStart"/>
      <w:r w:rsidRPr="00BD0DEB">
        <w:t>december</w:t>
      </w:r>
      <w:proofErr w:type="spellEnd"/>
      <w:r w:rsidRPr="00BD0DEB">
        <w:t>",</w:t>
      </w:r>
    </w:p>
    <w:p w:rsidR="00BD0DEB" w:rsidRPr="00BD0DEB" w:rsidRDefault="00BD0DEB" w:rsidP="00BD0DEB">
      <w:pPr>
        <w:pStyle w:val="Code"/>
      </w:pPr>
      <w:r w:rsidRPr="00BD0DEB">
        <w:t xml:space="preserve">                  "suspended", "days", "violation", "</w:t>
      </w:r>
      <w:proofErr w:type="spellStart"/>
      <w:r w:rsidRPr="00BD0DEB">
        <w:t>pari</w:t>
      </w:r>
      <w:proofErr w:type="spellEnd"/>
      <w:r w:rsidRPr="00BD0DEB">
        <w:t>", "</w:t>
      </w:r>
      <w:proofErr w:type="spellStart"/>
      <w:r w:rsidRPr="00BD0DEB">
        <w:t>mutuel</w:t>
      </w:r>
      <w:proofErr w:type="spellEnd"/>
      <w:r w:rsidRPr="00BD0DEB">
        <w:t xml:space="preserve">", "reason", "respondent", </w:t>
      </w:r>
    </w:p>
    <w:p w:rsidR="00BD0DEB" w:rsidRPr="00BD0DEB" w:rsidRDefault="00BD0DEB" w:rsidP="00BD0DEB">
      <w:pPr>
        <w:pStyle w:val="Code"/>
      </w:pPr>
      <w:r w:rsidRPr="00BD0DEB">
        <w:t xml:space="preserve">                  "</w:t>
      </w:r>
      <w:proofErr w:type="spellStart"/>
      <w:r w:rsidRPr="00BD0DEB">
        <w:t>nycrr</w:t>
      </w:r>
      <w:proofErr w:type="spellEnd"/>
      <w:r w:rsidRPr="00BD0DEB">
        <w:t xml:space="preserve">", "hearing", "appeal", "rule", "employee", "fine", "rules", "general", </w:t>
      </w:r>
    </w:p>
    <w:p w:rsidR="00BD0DEB" w:rsidRPr="00BD0DEB" w:rsidRDefault="00BD0DEB" w:rsidP="00BD0DEB">
      <w:pPr>
        <w:pStyle w:val="Code"/>
      </w:pPr>
      <w:r w:rsidRPr="00BD0DEB">
        <w:t xml:space="preserve">                  "right", "employ", "</w:t>
      </w:r>
      <w:proofErr w:type="spellStart"/>
      <w:r w:rsidRPr="00BD0DEB">
        <w:t>sunday</w:t>
      </w:r>
      <w:proofErr w:type="spellEnd"/>
      <w:r w:rsidRPr="00BD0DEB">
        <w:t>", "</w:t>
      </w:r>
      <w:proofErr w:type="spellStart"/>
      <w:r w:rsidRPr="00BD0DEB">
        <w:t>monday</w:t>
      </w:r>
      <w:proofErr w:type="spellEnd"/>
      <w:r w:rsidRPr="00BD0DEB">
        <w:t>", "</w:t>
      </w:r>
      <w:proofErr w:type="spellStart"/>
      <w:r w:rsidRPr="00BD0DEB">
        <w:t>tuesday</w:t>
      </w:r>
      <w:proofErr w:type="spellEnd"/>
      <w:r w:rsidRPr="00BD0DEB">
        <w:t>", "</w:t>
      </w:r>
      <w:proofErr w:type="spellStart"/>
      <w:r w:rsidRPr="00BD0DEB">
        <w:t>wednesday</w:t>
      </w:r>
      <w:proofErr w:type="spellEnd"/>
      <w:r w:rsidRPr="00BD0DEB">
        <w:t>", "</w:t>
      </w:r>
      <w:proofErr w:type="spellStart"/>
      <w:r w:rsidRPr="00BD0DEB">
        <w:t>thursday</w:t>
      </w:r>
      <w:proofErr w:type="spellEnd"/>
      <w:r w:rsidRPr="00BD0DEB">
        <w:t>",</w:t>
      </w:r>
    </w:p>
    <w:p w:rsidR="00BD0DEB" w:rsidRPr="00BD0DEB" w:rsidRDefault="00BD0DEB" w:rsidP="00BD0DEB">
      <w:pPr>
        <w:pStyle w:val="Code"/>
      </w:pPr>
      <w:r w:rsidRPr="00BD0DEB">
        <w:t xml:space="preserve">                  "</w:t>
      </w:r>
      <w:proofErr w:type="spellStart"/>
      <w:r w:rsidRPr="00BD0DEB">
        <w:t>friday</w:t>
      </w:r>
      <w:proofErr w:type="spellEnd"/>
      <w:r w:rsidRPr="00BD0DEB">
        <w:t>", "</w:t>
      </w:r>
      <w:proofErr w:type="spellStart"/>
      <w:r w:rsidRPr="00BD0DEB">
        <w:t>saturday</w:t>
      </w:r>
      <w:proofErr w:type="spellEnd"/>
      <w:r w:rsidRPr="00BD0DEB">
        <w:t>", "</w:t>
      </w:r>
      <w:proofErr w:type="spellStart"/>
      <w:r w:rsidRPr="00BD0DEB">
        <w:t>sunday</w:t>
      </w:r>
      <w:proofErr w:type="spellEnd"/>
      <w:r w:rsidRPr="00BD0DEB">
        <w:t>", "generally", "</w:t>
      </w:r>
      <w:proofErr w:type="spellStart"/>
      <w:r w:rsidRPr="00BD0DEB">
        <w:t>mr</w:t>
      </w:r>
      <w:proofErr w:type="spellEnd"/>
      <w:r w:rsidRPr="00BD0DEB">
        <w:t xml:space="preserve">", "person", </w:t>
      </w:r>
    </w:p>
    <w:p w:rsidR="00BD0DEB" w:rsidRPr="00BD0DEB" w:rsidRDefault="00BD0DEB" w:rsidP="00BD0DEB">
      <w:pPr>
        <w:pStyle w:val="Code"/>
      </w:pPr>
      <w:r w:rsidRPr="00BD0DEB">
        <w:t xml:space="preserve">                  "downs", "statement", "calendar"])</w:t>
      </w:r>
    </w:p>
    <w:p w:rsidR="00BD0DEB" w:rsidRDefault="00BD0DEB" w:rsidP="00B37F39">
      <w:pPr>
        <w:pStyle w:val="FigurePicture"/>
      </w:pPr>
      <w:r w:rsidRPr="00BD0DEB">
        <w:rPr>
          <w:noProof/>
        </w:rPr>
        <w:lastRenderedPageBreak/>
        <w:drawing>
          <wp:inline distT="0" distB="0" distL="0" distR="0" wp14:anchorId="6B4D36ED" wp14:editId="5600A00B">
            <wp:extent cx="6071870" cy="3073400"/>
            <wp:effectExtent l="0" t="0" r="0" b="0"/>
            <wp:docPr id="7" name="Picture 7" descr="A picture containing screensho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4949"/>
                    <a:stretch/>
                  </pic:blipFill>
                  <pic:spPr bwMode="auto">
                    <a:xfrm>
                      <a:off x="0" y="0"/>
                      <a:ext cx="6071870" cy="3073400"/>
                    </a:xfrm>
                    <a:prstGeom prst="rect">
                      <a:avLst/>
                    </a:prstGeom>
                    <a:ln>
                      <a:noFill/>
                    </a:ln>
                    <a:extLst>
                      <a:ext uri="{53640926-AAD7-44D8-BBD7-CCE9431645EC}">
                        <a14:shadowObscured xmlns:a14="http://schemas.microsoft.com/office/drawing/2010/main"/>
                      </a:ext>
                    </a:extLst>
                  </pic:spPr>
                </pic:pic>
              </a:graphicData>
            </a:graphic>
          </wp:inline>
        </w:drawing>
      </w:r>
    </w:p>
    <w:p w:rsidR="00DD13A1" w:rsidRDefault="00DD13A1" w:rsidP="00DD13A1">
      <w:pPr>
        <w:pStyle w:val="Figure"/>
        <w:ind w:left="360"/>
      </w:pPr>
      <w:r>
        <w:t xml:space="preserve">Figure </w:t>
      </w:r>
      <w:r>
        <w:fldChar w:fldCharType="begin"/>
      </w:r>
      <w:r>
        <w:instrText xml:space="preserve"> AUTONUM </w:instrText>
      </w:r>
      <w:r>
        <w:fldChar w:fldCharType="end"/>
      </w:r>
      <w:r>
        <w:t xml:space="preserve"> Final Word</w:t>
      </w:r>
      <w:r w:rsidR="00361FD6">
        <w:t xml:space="preserve"> C</w:t>
      </w:r>
      <w:r>
        <w:t>loud of Commonly Appearing Words</w:t>
      </w:r>
    </w:p>
    <w:p w:rsidR="00E77B7D" w:rsidRDefault="00DD13A1" w:rsidP="00A60BA8">
      <w:r>
        <w:t>Unfortunately</w:t>
      </w:r>
      <w:r w:rsidR="00A60BA8">
        <w:t xml:space="preserve">, </w:t>
      </w:r>
      <w:r w:rsidR="00B212B8">
        <w:t xml:space="preserve">little insight could be gained from this information, but you will see some important words like </w:t>
      </w:r>
      <w:r w:rsidR="00E77B7D">
        <w:t>“trainer”, “driver”, and “owner” and less of “jockey” which implies that these individuals appear more in the infractions. You will also see some words that indicate the rule breaking:</w:t>
      </w:r>
    </w:p>
    <w:p w:rsidR="00E77B7D" w:rsidRDefault="00E77B7D" w:rsidP="00E77B7D">
      <w:pPr>
        <w:pStyle w:val="ListParagraph"/>
        <w:numPr>
          <w:ilvl w:val="0"/>
          <w:numId w:val="22"/>
        </w:numPr>
      </w:pPr>
      <w:r>
        <w:t>ground</w:t>
      </w:r>
    </w:p>
    <w:p w:rsidR="00E77B7D" w:rsidRDefault="00E77B7D" w:rsidP="00E77B7D">
      <w:pPr>
        <w:pStyle w:val="ListParagraph"/>
        <w:numPr>
          <w:ilvl w:val="0"/>
          <w:numId w:val="22"/>
        </w:numPr>
      </w:pPr>
      <w:r>
        <w:t>refuse</w:t>
      </w:r>
    </w:p>
    <w:p w:rsidR="00E77B7D" w:rsidRDefault="00E77B7D" w:rsidP="00E77B7D">
      <w:pPr>
        <w:pStyle w:val="ListParagraph"/>
        <w:numPr>
          <w:ilvl w:val="0"/>
          <w:numId w:val="22"/>
        </w:numPr>
      </w:pPr>
      <w:r>
        <w:t>paddock</w:t>
      </w:r>
    </w:p>
    <w:p w:rsidR="00E77B7D" w:rsidRDefault="00E77B7D" w:rsidP="00E77B7D">
      <w:pPr>
        <w:pStyle w:val="ListParagraph"/>
        <w:numPr>
          <w:ilvl w:val="0"/>
          <w:numId w:val="22"/>
        </w:numPr>
      </w:pPr>
      <w:r>
        <w:t>raceway</w:t>
      </w:r>
    </w:p>
    <w:p w:rsidR="00E77B7D" w:rsidRDefault="00E77B7D" w:rsidP="00E77B7D">
      <w:pPr>
        <w:pStyle w:val="ListParagraph"/>
        <w:numPr>
          <w:ilvl w:val="0"/>
          <w:numId w:val="22"/>
        </w:numPr>
      </w:pPr>
      <w:r>
        <w:t>interference</w:t>
      </w:r>
    </w:p>
    <w:p w:rsidR="00E77B7D" w:rsidRDefault="00E77B7D" w:rsidP="00E77B7D">
      <w:pPr>
        <w:pStyle w:val="ListParagraph"/>
        <w:numPr>
          <w:ilvl w:val="0"/>
          <w:numId w:val="22"/>
        </w:numPr>
      </w:pPr>
      <w:r>
        <w:t>indirectly</w:t>
      </w:r>
    </w:p>
    <w:p w:rsidR="00D3041C" w:rsidRDefault="00D3041C" w:rsidP="00E77B7D">
      <w:pPr>
        <w:pStyle w:val="ListParagraph"/>
        <w:numPr>
          <w:ilvl w:val="0"/>
          <w:numId w:val="22"/>
        </w:numPr>
      </w:pPr>
      <w:r>
        <w:t>following</w:t>
      </w:r>
    </w:p>
    <w:p w:rsidR="00E77B7D" w:rsidRDefault="00E77B7D" w:rsidP="00E77B7D">
      <w:pPr>
        <w:pStyle w:val="ListParagraph"/>
        <w:numPr>
          <w:ilvl w:val="0"/>
          <w:numId w:val="22"/>
        </w:numPr>
      </w:pPr>
      <w:r>
        <w:t>stretch</w:t>
      </w:r>
    </w:p>
    <w:p w:rsidR="00E77B7D" w:rsidRDefault="00E77B7D" w:rsidP="00E77B7D">
      <w:pPr>
        <w:pStyle w:val="ListParagraph"/>
        <w:numPr>
          <w:ilvl w:val="0"/>
          <w:numId w:val="22"/>
        </w:numPr>
      </w:pPr>
      <w:r>
        <w:t>inside</w:t>
      </w:r>
    </w:p>
    <w:p w:rsidR="00E77B7D" w:rsidRDefault="00E77B7D" w:rsidP="00E77B7D">
      <w:pPr>
        <w:pStyle w:val="ListParagraph"/>
        <w:numPr>
          <w:ilvl w:val="0"/>
          <w:numId w:val="22"/>
        </w:numPr>
      </w:pPr>
      <w:r>
        <w:t>fitness</w:t>
      </w:r>
    </w:p>
    <w:p w:rsidR="00E77B7D" w:rsidRDefault="00E77B7D" w:rsidP="00E77B7D">
      <w:pPr>
        <w:pStyle w:val="ListParagraph"/>
        <w:numPr>
          <w:ilvl w:val="0"/>
          <w:numId w:val="22"/>
        </w:numPr>
      </w:pPr>
      <w:r>
        <w:t>failure</w:t>
      </w:r>
    </w:p>
    <w:p w:rsidR="00E77B7D" w:rsidRDefault="00E77B7D" w:rsidP="00E77B7D">
      <w:pPr>
        <w:pStyle w:val="ListParagraph"/>
        <w:numPr>
          <w:ilvl w:val="0"/>
          <w:numId w:val="22"/>
        </w:numPr>
      </w:pPr>
      <w:r>
        <w:t>drive</w:t>
      </w:r>
    </w:p>
    <w:p w:rsidR="00E77B7D" w:rsidRDefault="00E77B7D" w:rsidP="00E77B7D">
      <w:pPr>
        <w:pStyle w:val="ListParagraph"/>
        <w:numPr>
          <w:ilvl w:val="0"/>
          <w:numId w:val="22"/>
        </w:numPr>
      </w:pPr>
      <w:r>
        <w:t>drug</w:t>
      </w:r>
    </w:p>
    <w:p w:rsidR="00E77B7D" w:rsidRDefault="00E77B7D" w:rsidP="00E77B7D">
      <w:pPr>
        <w:ind w:left="53"/>
      </w:pPr>
      <w:r>
        <w:t>Knowing something about the types of rules that can be broken and the race industry, many of these words lead us to believe that interference during a race</w:t>
      </w:r>
      <w:r w:rsidR="00D3041C">
        <w:t xml:space="preserve">, or someone was following too closely to another cart/horse, possibly </w:t>
      </w:r>
      <w:r>
        <w:t xml:space="preserve">something happening in the stretch or even an illegal equine drug could have led to the infraction. </w:t>
      </w:r>
      <w:r w:rsidR="00BD0DEB">
        <w:t>You can see “</w:t>
      </w:r>
      <w:proofErr w:type="spellStart"/>
      <w:r w:rsidR="00BD0DEB">
        <w:t>yonkers</w:t>
      </w:r>
      <w:proofErr w:type="spellEnd"/>
      <w:r w:rsidR="00BD0DEB">
        <w:t>” in the words as well – which is used in the next question asked of the data.</w:t>
      </w:r>
    </w:p>
    <w:p w:rsidR="00E12186" w:rsidRDefault="00E12186" w:rsidP="00D3041C">
      <w:r>
        <w:t>Finally, the top 12 words (after stop words were removed) were used to create a pie charts of the details, unfortunately, little could be gained from this visualization.</w:t>
      </w:r>
    </w:p>
    <w:p w:rsidR="00E12186" w:rsidRDefault="000E0ECA" w:rsidP="00E12186">
      <w:pPr>
        <w:pStyle w:val="FigurePicture"/>
      </w:pPr>
      <w:r w:rsidRPr="000E0ECA">
        <w:lastRenderedPageBreak/>
        <w:drawing>
          <wp:inline distT="0" distB="0" distL="0" distR="0" wp14:anchorId="6537EABE" wp14:editId="48528969">
            <wp:extent cx="6071870" cy="5182870"/>
            <wp:effectExtent l="0" t="0" r="0" b="0"/>
            <wp:docPr id="4" name="Picture 4" descr="A picture containing accessory, umbrella,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71870" cy="5182870"/>
                    </a:xfrm>
                    <a:prstGeom prst="rect">
                      <a:avLst/>
                    </a:prstGeom>
                  </pic:spPr>
                </pic:pic>
              </a:graphicData>
            </a:graphic>
          </wp:inline>
        </w:drawing>
      </w:r>
    </w:p>
    <w:p w:rsidR="00E12186" w:rsidRDefault="00E12186" w:rsidP="00E12186">
      <w:pPr>
        <w:pStyle w:val="Figure"/>
        <w:ind w:left="360"/>
      </w:pPr>
      <w:r>
        <w:t xml:space="preserve">Figure </w:t>
      </w:r>
      <w:r>
        <w:fldChar w:fldCharType="begin"/>
      </w:r>
      <w:r>
        <w:instrText xml:space="preserve"> AUTONUM </w:instrText>
      </w:r>
      <w:r>
        <w:fldChar w:fldCharType="end"/>
      </w:r>
      <w:r>
        <w:t xml:space="preserve"> </w:t>
      </w:r>
      <w:r w:rsidR="00501A6D">
        <w:t>Top 12 Words in Infraction Descriptions</w:t>
      </w:r>
    </w:p>
    <w:p w:rsidR="00B75AC9" w:rsidRDefault="00E77B7D" w:rsidP="00B75AC9">
      <w:pPr>
        <w:pStyle w:val="Heading2"/>
      </w:pPr>
      <w:r>
        <w:t>What are People Saying about the Tracks</w:t>
      </w:r>
    </w:p>
    <w:p w:rsidR="00B75AC9" w:rsidRDefault="00E77B7D" w:rsidP="00B75AC9">
      <w:pPr>
        <w:pStyle w:val="Heading3"/>
      </w:pPr>
      <w:r>
        <w:t>Matching Tweets to Track Infractions</w:t>
      </w:r>
    </w:p>
    <w:p w:rsidR="00B75AC9" w:rsidRDefault="00B75AC9" w:rsidP="00B75AC9">
      <w:pPr>
        <w:pStyle w:val="Question"/>
      </w:pPr>
      <w:r>
        <w:t xml:space="preserve">Question 2: </w:t>
      </w:r>
      <w:r w:rsidR="00E77B7D">
        <w:t>When a rule is broken, are people talking about it on social media</w:t>
      </w:r>
      <w:r>
        <w:t>?</w:t>
      </w:r>
    </w:p>
    <w:p w:rsidR="004B4093" w:rsidRDefault="004B4093" w:rsidP="004B4093">
      <w:r>
        <w:t xml:space="preserve">The next </w:t>
      </w:r>
      <w:r w:rsidR="00E118F9">
        <w:t xml:space="preserve">question was to determine if or what people might be saying on social media when rules are broken at a particular track. Was there any tweet from the track itself? Was there any negative tweets or positive tweets that might have taken place within the month of the infraction. </w:t>
      </w:r>
    </w:p>
    <w:p w:rsidR="00E118F9" w:rsidRDefault="00E118F9" w:rsidP="004B4093">
      <w:r>
        <w:t>To determine this, the data was manipulated to extract the month from the “Notice Date” for each infraction. This was then grouped by “Fine Year”, “Month” and “Race Track” and consolidated into a small data frame with just the tracks during a certain month and year that infractions were over 28 in that month. This result can be seen in the following figure.</w:t>
      </w:r>
    </w:p>
    <w:p w:rsidR="00B75AC9" w:rsidRDefault="004B4093" w:rsidP="004B4093">
      <w:pPr>
        <w:pStyle w:val="FigurePicture"/>
      </w:pPr>
      <w:r>
        <w:rPr>
          <w:noProof/>
        </w:rPr>
        <w:lastRenderedPageBreak/>
        <w:drawing>
          <wp:inline distT="0" distB="0" distL="0" distR="0">
            <wp:extent cx="4809066" cy="1767817"/>
            <wp:effectExtent l="0" t="0" r="4445"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5-23 at 6.44.18 PM.png"/>
                    <pic:cNvPicPr/>
                  </pic:nvPicPr>
                  <pic:blipFill>
                    <a:blip r:embed="rId13">
                      <a:extLst>
                        <a:ext uri="{28A0092B-C50C-407E-A947-70E740481C1C}">
                          <a14:useLocalDpi xmlns:a14="http://schemas.microsoft.com/office/drawing/2010/main" val="0"/>
                        </a:ext>
                      </a:extLst>
                    </a:blip>
                    <a:stretch>
                      <a:fillRect/>
                    </a:stretch>
                  </pic:blipFill>
                  <pic:spPr>
                    <a:xfrm>
                      <a:off x="0" y="0"/>
                      <a:ext cx="4888672" cy="1797080"/>
                    </a:xfrm>
                    <a:prstGeom prst="rect">
                      <a:avLst/>
                    </a:prstGeom>
                  </pic:spPr>
                </pic:pic>
              </a:graphicData>
            </a:graphic>
          </wp:inline>
        </w:drawing>
      </w:r>
    </w:p>
    <w:p w:rsidR="004B4093" w:rsidRDefault="004B4093" w:rsidP="004B4093">
      <w:pPr>
        <w:pStyle w:val="Figure"/>
        <w:ind w:left="360"/>
      </w:pPr>
      <w:r>
        <w:t xml:space="preserve">Figure </w:t>
      </w:r>
      <w:r>
        <w:fldChar w:fldCharType="begin"/>
      </w:r>
      <w:r>
        <w:instrText xml:space="preserve"> AUTONUM </w:instrText>
      </w:r>
      <w:r>
        <w:fldChar w:fldCharType="end"/>
      </w:r>
      <w:r>
        <w:t xml:space="preserve"> Race Tracks with Highest Number of Infractions by Year/Month</w:t>
      </w:r>
    </w:p>
    <w:p w:rsidR="004B4093" w:rsidRDefault="001C1C19" w:rsidP="001C1C19">
      <w:r>
        <w:t>The first thing I noticed was that only three (3) tracks appear and two are harness track:</w:t>
      </w:r>
    </w:p>
    <w:p w:rsidR="001C1C19" w:rsidRDefault="001C1C19" w:rsidP="001C1C19">
      <w:pPr>
        <w:pStyle w:val="ListParagraph"/>
        <w:numPr>
          <w:ilvl w:val="0"/>
          <w:numId w:val="23"/>
        </w:numPr>
      </w:pPr>
      <w:r>
        <w:t>Yonkers Raceway – Harness Racing</w:t>
      </w:r>
    </w:p>
    <w:p w:rsidR="001C1C19" w:rsidRDefault="001C1C19" w:rsidP="001C1C19">
      <w:pPr>
        <w:pStyle w:val="ListParagraph"/>
        <w:numPr>
          <w:ilvl w:val="0"/>
          <w:numId w:val="23"/>
        </w:numPr>
      </w:pPr>
      <w:r>
        <w:t>Finger Lakes Gaming &amp; Racetrack – Thoroughbred Racing</w:t>
      </w:r>
    </w:p>
    <w:p w:rsidR="001C1C19" w:rsidRDefault="001C1C19" w:rsidP="001C1C19">
      <w:pPr>
        <w:pStyle w:val="ListParagraph"/>
        <w:numPr>
          <w:ilvl w:val="0"/>
          <w:numId w:val="23"/>
        </w:numPr>
      </w:pPr>
      <w:r>
        <w:t>Saratoga Gaming and Raceway – Harness Racing</w:t>
      </w:r>
    </w:p>
    <w:p w:rsidR="00380892" w:rsidRDefault="00380892" w:rsidP="00380892">
      <w:r>
        <w:t xml:space="preserve">Using the chart shown in the section on </w:t>
      </w:r>
      <w:r>
        <w:fldChar w:fldCharType="begin"/>
      </w:r>
      <w:r>
        <w:instrText xml:space="preserve"> REF Twitter \h </w:instrText>
      </w:r>
      <w:r>
        <w:fldChar w:fldCharType="separate"/>
      </w:r>
      <w:r>
        <w:t>Twitter Accounts/Hashtags</w:t>
      </w:r>
      <w:r>
        <w:fldChar w:fldCharType="end"/>
      </w:r>
      <w:r>
        <w:t xml:space="preserve"> on page </w:t>
      </w:r>
      <w:r>
        <w:fldChar w:fldCharType="begin"/>
      </w:r>
      <w:r>
        <w:instrText xml:space="preserve"> PAGEREF Twitter \h </w:instrText>
      </w:r>
      <w:r>
        <w:fldChar w:fldCharType="separate"/>
      </w:r>
      <w:r>
        <w:rPr>
          <w:noProof/>
        </w:rPr>
        <w:t>2</w:t>
      </w:r>
      <w:r>
        <w:fldChar w:fldCharType="end"/>
      </w:r>
      <w:r>
        <w:t>, the related hashtags and Twitter accounts were searched to gather all tweets over the month and year of the high infraction month.</w:t>
      </w:r>
    </w:p>
    <w:p w:rsidR="00380892" w:rsidRDefault="00380892" w:rsidP="00380892">
      <w:pPr>
        <w:pStyle w:val="Heading4"/>
      </w:pPr>
      <w:r>
        <w:t>Finger Lakes</w:t>
      </w:r>
      <w:r w:rsidR="003C1F0A">
        <w:t xml:space="preserve"> Gaming &amp; Racetrack</w:t>
      </w:r>
      <w:r>
        <w:t xml:space="preserve"> – August 2012</w:t>
      </w:r>
    </w:p>
    <w:p w:rsidR="00380892" w:rsidRDefault="00F35911" w:rsidP="00380892">
      <w:r>
        <w:t xml:space="preserve">For this track, the following twitter accounts and hashtags were used to load the </w:t>
      </w:r>
      <w:r w:rsidR="0046175C">
        <w:t>database “</w:t>
      </w:r>
      <w:proofErr w:type="spellStart"/>
      <w:r w:rsidR="0046175C">
        <w:t>racedb</w:t>
      </w:r>
      <w:proofErr w:type="spellEnd"/>
      <w:r w:rsidR="0046175C">
        <w:t>”</w:t>
      </w:r>
      <w:r>
        <w:t xml:space="preserve">. </w:t>
      </w:r>
    </w:p>
    <w:p w:rsidR="00F35911" w:rsidRDefault="00F35911" w:rsidP="00F35911">
      <w:pPr>
        <w:pStyle w:val="ListParagraph"/>
        <w:numPr>
          <w:ilvl w:val="0"/>
          <w:numId w:val="24"/>
        </w:numPr>
      </w:pPr>
      <w:r>
        <w:t>@FLGaming, #FingerLakesRaceTrack, @racingwrongs, @HR_Nation, @TheNYRA, @NYSGamingComm, @NYRBets,</w:t>
      </w:r>
      <w:r w:rsidR="00F364CA">
        <w:t xml:space="preserve"> @SireStakesNY</w:t>
      </w:r>
    </w:p>
    <w:p w:rsidR="00F93D4F" w:rsidRDefault="00F93D4F" w:rsidP="00F93D4F">
      <w:r>
        <w:t>No tweets were returned for this time period for any of these search terms.</w:t>
      </w:r>
    </w:p>
    <w:p w:rsidR="00380892" w:rsidRDefault="00380892" w:rsidP="00380892">
      <w:pPr>
        <w:pStyle w:val="Heading4"/>
      </w:pPr>
      <w:r>
        <w:t>Yonkers Raceway – August 2015</w:t>
      </w:r>
    </w:p>
    <w:p w:rsidR="00F93D4F" w:rsidRDefault="00F93D4F" w:rsidP="00F93D4F">
      <w:r>
        <w:t xml:space="preserve">For this track, the following twitter accounts and hashtags were used to load the </w:t>
      </w:r>
      <w:r w:rsidR="0046175C">
        <w:t>database “</w:t>
      </w:r>
      <w:proofErr w:type="spellStart"/>
      <w:r w:rsidR="0046175C">
        <w:t>racedb</w:t>
      </w:r>
      <w:proofErr w:type="spellEnd"/>
      <w:r w:rsidR="0046175C">
        <w:t>”</w:t>
      </w:r>
      <w:r>
        <w:t xml:space="preserve">. </w:t>
      </w:r>
    </w:p>
    <w:p w:rsidR="00F364CA" w:rsidRDefault="00F364CA" w:rsidP="00F364CA">
      <w:pPr>
        <w:pStyle w:val="ListParagraph"/>
        <w:numPr>
          <w:ilvl w:val="0"/>
          <w:numId w:val="24"/>
        </w:numPr>
      </w:pPr>
      <w:r>
        <w:t>@YonkersRaceway, #YonkersRaceway, @racingwrongs, @HR_Nation, @TheNYRA, @NYSGamingComm, @NYRBets, @trotinsider, #harnessracing</w:t>
      </w:r>
    </w:p>
    <w:p w:rsidR="00F93D4F" w:rsidRDefault="00F93D4F" w:rsidP="00F93D4F">
      <w:r>
        <w:t>No tweets were returned for this time period for any of these search terms.</w:t>
      </w:r>
    </w:p>
    <w:p w:rsidR="00380892" w:rsidRPr="00380892" w:rsidRDefault="00380892" w:rsidP="00380892">
      <w:pPr>
        <w:pStyle w:val="Heading4"/>
      </w:pPr>
      <w:r w:rsidRPr="00380892">
        <w:t>Yonkers Raceway – May 2016</w:t>
      </w:r>
    </w:p>
    <w:p w:rsidR="00F93D4F" w:rsidRDefault="00F93D4F" w:rsidP="00F93D4F">
      <w:r>
        <w:t xml:space="preserve">For this track, the following twitter accounts and hashtags were used to load the </w:t>
      </w:r>
      <w:r w:rsidR="0046175C">
        <w:t>database “</w:t>
      </w:r>
      <w:proofErr w:type="spellStart"/>
      <w:r w:rsidR="0046175C">
        <w:t>racedb</w:t>
      </w:r>
      <w:proofErr w:type="spellEnd"/>
      <w:r w:rsidR="0046175C">
        <w:t>”</w:t>
      </w:r>
      <w:r>
        <w:t xml:space="preserve">. </w:t>
      </w:r>
    </w:p>
    <w:p w:rsidR="00F93D4F" w:rsidRDefault="00F93D4F" w:rsidP="00F93D4F">
      <w:pPr>
        <w:pStyle w:val="ListParagraph"/>
        <w:numPr>
          <w:ilvl w:val="0"/>
          <w:numId w:val="24"/>
        </w:numPr>
      </w:pPr>
      <w:r>
        <w:t>@YonkersRaceway, #YonkersRaceway, @racingwrongs, @HR_Nation, @TheNYRA, @NYSGamingComm, @NYRBets, @trotinsider, #harnessracing</w:t>
      </w:r>
    </w:p>
    <w:p w:rsidR="00F93D4F" w:rsidRDefault="00F93D4F" w:rsidP="00F93D4F">
      <w:r>
        <w:t>No tweets were returned for this time period for any of these search terms.</w:t>
      </w:r>
    </w:p>
    <w:p w:rsidR="00380892" w:rsidRPr="00380892" w:rsidRDefault="00380892" w:rsidP="00380892">
      <w:pPr>
        <w:pStyle w:val="Heading4"/>
      </w:pPr>
      <w:r w:rsidRPr="00380892">
        <w:t>Saratoga Gaming &amp; Raceway – November 2012</w:t>
      </w:r>
    </w:p>
    <w:p w:rsidR="00F93D4F" w:rsidRDefault="00F93D4F" w:rsidP="00F93D4F">
      <w:r>
        <w:t xml:space="preserve">For this track, the following twitter accounts and hashtags were used to load the </w:t>
      </w:r>
      <w:r w:rsidR="0046175C">
        <w:t>database “</w:t>
      </w:r>
      <w:proofErr w:type="spellStart"/>
      <w:r w:rsidR="0046175C">
        <w:t>racedb</w:t>
      </w:r>
      <w:proofErr w:type="spellEnd"/>
      <w:r w:rsidR="0046175C">
        <w:t>”</w:t>
      </w:r>
      <w:r>
        <w:t xml:space="preserve">. </w:t>
      </w:r>
    </w:p>
    <w:p w:rsidR="008C3972" w:rsidRDefault="008C3972" w:rsidP="008C3972">
      <w:pPr>
        <w:pStyle w:val="ListParagraph"/>
        <w:numPr>
          <w:ilvl w:val="0"/>
          <w:numId w:val="24"/>
        </w:numPr>
      </w:pPr>
      <w:r>
        <w:t>@</w:t>
      </w:r>
      <w:r w:rsidR="00D30CE2">
        <w:t>SaratogaNYRA</w:t>
      </w:r>
      <w:r>
        <w:t>, #</w:t>
      </w:r>
      <w:r>
        <w:t>saratogaraceway</w:t>
      </w:r>
      <w:r>
        <w:t>, @racingwrongs, @HR_Nation, @TheNYRA, @NYSGamingComm, @NYRBets, @SireStakesNY</w:t>
      </w:r>
    </w:p>
    <w:p w:rsidR="00F93D4F" w:rsidRDefault="00F93D4F" w:rsidP="00F93D4F">
      <w:r>
        <w:t>No tweets were returned for this time period for any of these search terms.</w:t>
      </w:r>
    </w:p>
    <w:p w:rsidR="00380892" w:rsidRPr="00380892" w:rsidRDefault="00380892" w:rsidP="00380892">
      <w:pPr>
        <w:pStyle w:val="Heading4"/>
      </w:pPr>
      <w:r w:rsidRPr="00380892">
        <w:t>Yonkers Raceway – August 2012</w:t>
      </w:r>
    </w:p>
    <w:p w:rsidR="008C3972" w:rsidRDefault="008C3972" w:rsidP="008C3972">
      <w:r>
        <w:t xml:space="preserve">For this track, the following twitter accounts and hashtags were used to load the </w:t>
      </w:r>
      <w:r w:rsidR="0046175C">
        <w:t>database “</w:t>
      </w:r>
      <w:proofErr w:type="spellStart"/>
      <w:r w:rsidR="0046175C">
        <w:t>racedb</w:t>
      </w:r>
      <w:proofErr w:type="spellEnd"/>
      <w:r w:rsidR="0046175C">
        <w:t>”</w:t>
      </w:r>
      <w:r>
        <w:t xml:space="preserve">. </w:t>
      </w:r>
    </w:p>
    <w:p w:rsidR="008C3972" w:rsidRDefault="008C3972" w:rsidP="008C3972">
      <w:pPr>
        <w:pStyle w:val="ListParagraph"/>
        <w:numPr>
          <w:ilvl w:val="0"/>
          <w:numId w:val="24"/>
        </w:numPr>
      </w:pPr>
      <w:r>
        <w:t>@YonkersRaceway, #YonkersRaceway, @racingwrongs, @HR_Nation, @TheNYRA, @NYSGamingComm, @NYRBets, @trotinsider, #harnessracing</w:t>
      </w:r>
    </w:p>
    <w:p w:rsidR="00F93D4F" w:rsidRDefault="00F93D4F" w:rsidP="00F93D4F">
      <w:r>
        <w:lastRenderedPageBreak/>
        <w:t>No tweets were returned for this time period for any of these search terms.</w:t>
      </w:r>
    </w:p>
    <w:p w:rsidR="00380892" w:rsidRPr="00380892" w:rsidRDefault="00380892" w:rsidP="00380892">
      <w:pPr>
        <w:pStyle w:val="Heading4"/>
      </w:pPr>
      <w:r w:rsidRPr="00380892">
        <w:t>Yonkers Raceway – June 2013</w:t>
      </w:r>
    </w:p>
    <w:p w:rsidR="008C3972" w:rsidRDefault="008C3972" w:rsidP="008C3972">
      <w:r>
        <w:t xml:space="preserve">For this track, the following twitter accounts and hashtags were used to load the </w:t>
      </w:r>
      <w:r w:rsidR="0046175C">
        <w:t>database “</w:t>
      </w:r>
      <w:proofErr w:type="spellStart"/>
      <w:r w:rsidR="0046175C">
        <w:t>racedb</w:t>
      </w:r>
      <w:proofErr w:type="spellEnd"/>
      <w:r w:rsidR="0046175C">
        <w:t>”</w:t>
      </w:r>
      <w:r>
        <w:t xml:space="preserve">. </w:t>
      </w:r>
    </w:p>
    <w:p w:rsidR="008C3972" w:rsidRDefault="008C3972" w:rsidP="008C3972">
      <w:pPr>
        <w:pStyle w:val="ListParagraph"/>
        <w:numPr>
          <w:ilvl w:val="0"/>
          <w:numId w:val="24"/>
        </w:numPr>
      </w:pPr>
      <w:r>
        <w:t>@YonkersRaceway, #YonkersRaceway, @racingwrongs, @HR_Nation, @TheNYRA, @NYSGamingComm, @NYRBets, @trotinsider, #harnessracing</w:t>
      </w:r>
    </w:p>
    <w:p w:rsidR="00F93D4F" w:rsidRDefault="00F93D4F" w:rsidP="00F93D4F">
      <w:r>
        <w:t>No tweets were returned for this time period for any of these search terms.</w:t>
      </w:r>
    </w:p>
    <w:p w:rsidR="00D30CE2" w:rsidRDefault="00D30CE2" w:rsidP="00D30CE2">
      <w:pPr>
        <w:pStyle w:val="Heading3"/>
      </w:pPr>
      <w:r>
        <w:t>New Approach</w:t>
      </w:r>
    </w:p>
    <w:p w:rsidR="00D30CE2" w:rsidRPr="00D30CE2" w:rsidRDefault="00D30CE2" w:rsidP="00D30CE2">
      <w:r>
        <w:t>Since no tweets were found for any of the racetracks over the time period selected, I decided to just do a general search to see what people are saying about horse racing – both harness and thoroughbred  racing.</w:t>
      </w:r>
    </w:p>
    <w:p w:rsidR="00BB0064" w:rsidRDefault="00F93D4F" w:rsidP="00D30CE2">
      <w:pPr>
        <w:pStyle w:val="Heading4"/>
      </w:pPr>
      <w:r>
        <w:t>Racetrack Tweets from January 2019 – present</w:t>
      </w:r>
    </w:p>
    <w:p w:rsidR="008A7AFD" w:rsidRDefault="008A7AFD" w:rsidP="008A7AFD">
      <w:r>
        <w:t>T</w:t>
      </w:r>
      <w:r>
        <w:t xml:space="preserve">he following twitter accounts and hashtags were used to load the </w:t>
      </w:r>
      <w:r w:rsidR="0046175C">
        <w:t>Mongo “</w:t>
      </w:r>
      <w:proofErr w:type="spellStart"/>
      <w:r w:rsidR="0046175C">
        <w:t>racedb</w:t>
      </w:r>
      <w:proofErr w:type="spellEnd"/>
      <w:r w:rsidR="0046175C">
        <w:t>”</w:t>
      </w:r>
      <w:r>
        <w:t xml:space="preserve">. </w:t>
      </w:r>
      <w:r w:rsidR="0050032F">
        <w:t xml:space="preserve"> The top </w:t>
      </w:r>
      <w:r w:rsidR="0050032F" w:rsidRPr="00781D93">
        <w:rPr>
          <w:b/>
          <w:bCs/>
        </w:rPr>
        <w:t>200</w:t>
      </w:r>
      <w:r w:rsidR="0050032F">
        <w:t xml:space="preserve"> tweets for each item was returned.</w:t>
      </w:r>
    </w:p>
    <w:p w:rsidR="008A7AFD" w:rsidRDefault="008A7AFD" w:rsidP="007C5433">
      <w:pPr>
        <w:pStyle w:val="ListParagraph"/>
        <w:numPr>
          <w:ilvl w:val="0"/>
          <w:numId w:val="24"/>
        </w:numPr>
      </w:pPr>
      <w:r>
        <w:t xml:space="preserve">#aqueductracetrack, @BDRacetrack, #belmontpark, @BelmontStakes, @BufffaloRaceway, #buffaloraceway, </w:t>
      </w:r>
      <w:r>
        <w:t>@</w:t>
      </w:r>
      <w:r>
        <w:t xml:space="preserve">FLGaming, #fingerlakesracetrack, #monticelloraceway, @gotiogadowns, #tiogadowns, @governondowns, #vernondowns, @YonkersRaceway, #yonkersraceway, @racingwrongs, @HR_Nation, @TheNYRA, </w:t>
      </w:r>
      <w:r>
        <w:t>@</w:t>
      </w:r>
      <w:r>
        <w:t>NYSGamingComm, @NYRBets, @trotinsider, #harnessracing, @Equibase</w:t>
      </w:r>
    </w:p>
    <w:p w:rsidR="009C1464" w:rsidRDefault="00B5647B" w:rsidP="009C1464">
      <w:r>
        <w:t xml:space="preserve">In this case, all retweets were removed when the results were added to a </w:t>
      </w:r>
      <w:r w:rsidR="00AA30C3">
        <w:t xml:space="preserve">data frame </w:t>
      </w:r>
      <w:r>
        <w:t xml:space="preserve">for </w:t>
      </w:r>
      <w:r w:rsidR="00361FD6">
        <w:t>Word Cloud</w:t>
      </w:r>
      <w:r>
        <w:t xml:space="preserve"> construction.</w:t>
      </w:r>
    </w:p>
    <w:p w:rsidR="00B5647B" w:rsidRDefault="007D387F" w:rsidP="00B5647B">
      <w:pPr>
        <w:pStyle w:val="FigurePicture"/>
      </w:pPr>
      <w:r w:rsidRPr="007D387F">
        <w:drawing>
          <wp:inline distT="0" distB="0" distL="0" distR="0" wp14:anchorId="48F5AC58" wp14:editId="5FE2806C">
            <wp:extent cx="6071870" cy="3090334"/>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4425"/>
                    <a:stretch/>
                  </pic:blipFill>
                  <pic:spPr bwMode="auto">
                    <a:xfrm>
                      <a:off x="0" y="0"/>
                      <a:ext cx="6071870" cy="3090334"/>
                    </a:xfrm>
                    <a:prstGeom prst="rect">
                      <a:avLst/>
                    </a:prstGeom>
                    <a:ln>
                      <a:noFill/>
                    </a:ln>
                    <a:extLst>
                      <a:ext uri="{53640926-AAD7-44D8-BBD7-CCE9431645EC}">
                        <a14:shadowObscured xmlns:a14="http://schemas.microsoft.com/office/drawing/2010/main"/>
                      </a:ext>
                    </a:extLst>
                  </pic:spPr>
                </pic:pic>
              </a:graphicData>
            </a:graphic>
          </wp:inline>
        </w:drawing>
      </w:r>
      <w:r w:rsidRPr="007D387F">
        <w:t xml:space="preserve"> </w:t>
      </w:r>
    </w:p>
    <w:p w:rsidR="00B5647B" w:rsidRDefault="00B5647B" w:rsidP="00B5647B">
      <w:pPr>
        <w:pStyle w:val="Figure"/>
        <w:ind w:left="360"/>
      </w:pPr>
      <w:r>
        <w:t xml:space="preserve">Figure </w:t>
      </w:r>
      <w:r>
        <w:fldChar w:fldCharType="begin"/>
      </w:r>
      <w:r>
        <w:instrText xml:space="preserve"> AUTONUM </w:instrText>
      </w:r>
      <w:r>
        <w:fldChar w:fldCharType="end"/>
      </w:r>
      <w:r>
        <w:t xml:space="preserve"> Final </w:t>
      </w:r>
      <w:r w:rsidR="00361FD6">
        <w:t>Word Cloud</w:t>
      </w:r>
      <w:r>
        <w:t xml:space="preserve"> of Commonly Appearing Words</w:t>
      </w:r>
    </w:p>
    <w:p w:rsidR="00B5647B" w:rsidRDefault="00EA06C1" w:rsidP="009C1464">
      <w:r>
        <w:t>Again, multiple iterations were done to remove words so that some conclusion or pattern could be seen.</w:t>
      </w:r>
      <w:r w:rsidR="007D387F">
        <w:t xml:space="preserve"> </w:t>
      </w:r>
      <w:r>
        <w:t xml:space="preserve"> </w:t>
      </w:r>
      <w:r w:rsidR="007D387F">
        <w:t>As reflected in the word cloud, these tweets provide little information except the search words we tried to find in the tweets and the various individuals that tweeted about them. I did try to remove the race tracks looking for anything further, but nothing really jumped out as a theme around the tweets. I did research that “</w:t>
      </w:r>
      <w:proofErr w:type="spellStart"/>
      <w:r w:rsidR="007D387F">
        <w:t>andyserling</w:t>
      </w:r>
      <w:proofErr w:type="spellEnd"/>
      <w:r w:rsidR="007D387F">
        <w:t>” is</w:t>
      </w:r>
      <w:r w:rsidR="009F2D54">
        <w:t xml:space="preserve"> Andy </w:t>
      </w:r>
      <w:proofErr w:type="spellStart"/>
      <w:r w:rsidR="009F2D54">
        <w:t>Serling</w:t>
      </w:r>
      <w:proofErr w:type="spellEnd"/>
      <w:r w:rsidR="009F2D54">
        <w:t xml:space="preserve"> who is a handicapper for the track.</w:t>
      </w:r>
    </w:p>
    <w:p w:rsidR="00F93D4F" w:rsidRDefault="00F93D4F" w:rsidP="00F93D4F">
      <w:pPr>
        <w:pStyle w:val="Heading4"/>
      </w:pPr>
      <w:proofErr w:type="spellStart"/>
      <w:r>
        <w:lastRenderedPageBreak/>
        <w:t>RacingWrongs</w:t>
      </w:r>
      <w:proofErr w:type="spellEnd"/>
      <w:r>
        <w:t xml:space="preserve"> Tweets from January 2019 – present</w:t>
      </w:r>
    </w:p>
    <w:p w:rsidR="00192F63" w:rsidRDefault="00192F63" w:rsidP="00192F63">
      <w:r>
        <w:t>The following twitter account</w:t>
      </w:r>
      <w:r w:rsidR="009C1464">
        <w:t xml:space="preserve"> was</w:t>
      </w:r>
      <w:r>
        <w:t xml:space="preserve"> used to load the Mongo “</w:t>
      </w:r>
      <w:proofErr w:type="spellStart"/>
      <w:r w:rsidR="00732649">
        <w:t>racewrongdb</w:t>
      </w:r>
      <w:proofErr w:type="spellEnd"/>
      <w:r>
        <w:t xml:space="preserve">”. </w:t>
      </w:r>
      <w:r w:rsidR="0050032F">
        <w:t xml:space="preserve"> The top </w:t>
      </w:r>
      <w:r w:rsidR="004342D7">
        <w:rPr>
          <w:b/>
          <w:bCs/>
        </w:rPr>
        <w:t>750</w:t>
      </w:r>
      <w:r w:rsidR="0050032F">
        <w:t xml:space="preserve"> tweets for each was returned.</w:t>
      </w:r>
      <w:r w:rsidR="004342D7">
        <w:t xml:space="preserve"> However, only 146 tweets were actually returned.</w:t>
      </w:r>
    </w:p>
    <w:p w:rsidR="00F93D4F" w:rsidRDefault="009C1464" w:rsidP="009C1464">
      <w:pPr>
        <w:pStyle w:val="ListParagraph"/>
        <w:numPr>
          <w:ilvl w:val="0"/>
          <w:numId w:val="24"/>
        </w:numPr>
      </w:pPr>
      <w:r>
        <w:t>@racingwrongs</w:t>
      </w:r>
    </w:p>
    <w:p w:rsidR="00B5647B" w:rsidRDefault="00B5647B" w:rsidP="00B5647B">
      <w:r>
        <w:t xml:space="preserve">In this case, all retweets were removed when the results were added to a </w:t>
      </w:r>
      <w:r w:rsidR="00AA30C3">
        <w:t xml:space="preserve">data frame </w:t>
      </w:r>
      <w:r>
        <w:t xml:space="preserve">for </w:t>
      </w:r>
      <w:r w:rsidR="00361FD6">
        <w:t>Word Cloud</w:t>
      </w:r>
      <w:r>
        <w:t xml:space="preserve"> construction.</w:t>
      </w:r>
    </w:p>
    <w:p w:rsidR="004342D7" w:rsidRPr="00B5647B" w:rsidRDefault="004342D7" w:rsidP="00B5647B">
      <w:pPr>
        <w:pStyle w:val="FigurePicture"/>
      </w:pPr>
      <w:r w:rsidRPr="004342D7">
        <w:drawing>
          <wp:inline distT="0" distB="0" distL="0" distR="0" wp14:anchorId="0A893A2F" wp14:editId="22870F85">
            <wp:extent cx="5927725" cy="3124200"/>
            <wp:effectExtent l="0" t="0" r="3175" b="0"/>
            <wp:docPr id="13" name="Picture 13" descr="A close up of text on a wooden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370" b="3374"/>
                    <a:stretch/>
                  </pic:blipFill>
                  <pic:spPr bwMode="auto">
                    <a:xfrm>
                      <a:off x="0" y="0"/>
                      <a:ext cx="5927937" cy="3124312"/>
                    </a:xfrm>
                    <a:prstGeom prst="rect">
                      <a:avLst/>
                    </a:prstGeom>
                    <a:ln>
                      <a:noFill/>
                    </a:ln>
                    <a:extLst>
                      <a:ext uri="{53640926-AAD7-44D8-BBD7-CCE9431645EC}">
                        <a14:shadowObscured xmlns:a14="http://schemas.microsoft.com/office/drawing/2010/main"/>
                      </a:ext>
                    </a:extLst>
                  </pic:spPr>
                </pic:pic>
              </a:graphicData>
            </a:graphic>
          </wp:inline>
        </w:drawing>
      </w:r>
    </w:p>
    <w:p w:rsidR="00B5647B" w:rsidRPr="00B5647B" w:rsidRDefault="00B5647B" w:rsidP="00B5647B">
      <w:pPr>
        <w:pStyle w:val="Figure"/>
      </w:pPr>
      <w:r w:rsidRPr="00B5647B">
        <w:t xml:space="preserve">Figure </w:t>
      </w:r>
      <w:r w:rsidRPr="00B5647B">
        <w:fldChar w:fldCharType="begin"/>
      </w:r>
      <w:r w:rsidRPr="00B5647B">
        <w:instrText xml:space="preserve"> AUTONUM </w:instrText>
      </w:r>
      <w:r w:rsidRPr="00B5647B">
        <w:fldChar w:fldCharType="end"/>
      </w:r>
      <w:r w:rsidRPr="00B5647B">
        <w:t xml:space="preserve"> Final </w:t>
      </w:r>
      <w:r w:rsidR="00361FD6">
        <w:t>Word Cloud</w:t>
      </w:r>
      <w:r w:rsidRPr="00B5647B">
        <w:t xml:space="preserve"> of Commonly Appearing Words</w:t>
      </w:r>
    </w:p>
    <w:p w:rsidR="00EA06C1" w:rsidRDefault="00EA06C1" w:rsidP="00EA06C1">
      <w:r>
        <w:t>Again, multiple iterations were done to remove words so that some conclusion or pattern could be seen.</w:t>
      </w:r>
      <w:r w:rsidR="007D387F">
        <w:t xml:space="preserve"> </w:t>
      </w:r>
      <w:r w:rsidR="004342D7">
        <w:t xml:space="preserve">Most of the work done was to remove individual account names (some still remain) to try to find some </w:t>
      </w:r>
      <w:r w:rsidR="00701E87">
        <w:t>other meaning. This information was very clear as “@</w:t>
      </w:r>
      <w:proofErr w:type="spellStart"/>
      <w:r w:rsidR="00701E87">
        <w:t>racingwrongs</w:t>
      </w:r>
      <w:proofErr w:type="spellEnd"/>
      <w:r w:rsidR="00701E87">
        <w:t>” tweets specifically about the dangers of horseracing. You can definitely see a theme with words like “collapsed”, “kill”, “deaths”, “reckless”, and “dies” indicating horses are experiencing a precarious future in the horse racing industry.</w:t>
      </w:r>
    </w:p>
    <w:p w:rsidR="00AF0CEB" w:rsidRDefault="00AF0CEB" w:rsidP="00AF0CEB">
      <w:pPr>
        <w:pStyle w:val="Heading1"/>
      </w:pPr>
      <w:r>
        <w:t>Conclusion</w:t>
      </w:r>
    </w:p>
    <w:p w:rsidR="00AA30C3" w:rsidRDefault="007E16FD" w:rsidP="007E16FD">
      <w:r>
        <w:t xml:space="preserve">The unstructured in this data set did not provide significant insight into what </w:t>
      </w:r>
      <w:r w:rsidR="002A2766">
        <w:t xml:space="preserve">actions or behavior was most common among infractions. </w:t>
      </w:r>
      <w:r w:rsidR="00AA30C3">
        <w:t xml:space="preserve">However, </w:t>
      </w:r>
      <w:r w:rsidR="002A2766">
        <w:t>it did shed some light on</w:t>
      </w:r>
      <w:r w:rsidR="00AA30C3">
        <w:t xml:space="preserve"> individual</w:t>
      </w:r>
      <w:r w:rsidR="002A2766">
        <w:t xml:space="preserve"> role</w:t>
      </w:r>
      <w:r w:rsidR="00AA30C3">
        <w:t>s most likely to receive an infraction, but this could also be seen from the structure data.</w:t>
      </w:r>
    </w:p>
    <w:p w:rsidR="007E16FD" w:rsidRPr="007E16FD" w:rsidRDefault="00AA30C3" w:rsidP="007E16FD">
      <w:r>
        <w:t xml:space="preserve">The tweet exercise was futile. Either </w:t>
      </w:r>
      <w:r w:rsidR="00E8045C">
        <w:t>race tracks were not commonly tweeted prior to 2017 or there was no mention of rule infractions publicly known. I could look at just 2019 dates when twitter was more common and months when infractions happened.</w:t>
      </w:r>
      <w:r w:rsidR="00701E87">
        <w:t xml:space="preserve"> Obviously, the final word cloud provided a negative take on racing specifically because the user searched solely tweets about the dangerous side of horseracing.</w:t>
      </w:r>
    </w:p>
    <w:sectPr w:rsidR="007E16FD" w:rsidRPr="007E16FD">
      <w:headerReference w:type="default" r:id="rId16"/>
      <w:footerReference w:type="default" r:id="rId17"/>
      <w:headerReference w:type="first" r:id="rId18"/>
      <w:footerReference w:type="first" r:id="rId19"/>
      <w:pgSz w:w="12240" w:h="15840"/>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236CDC" w:rsidRDefault="00236CDC">
      <w:pPr>
        <w:spacing w:after="0" w:line="240" w:lineRule="auto"/>
      </w:pPr>
      <w:r>
        <w:separator/>
      </w:r>
    </w:p>
    <w:p w:rsidR="00236CDC" w:rsidRDefault="00236CDC"/>
    <w:p w:rsidR="00236CDC" w:rsidRDefault="00236CDC"/>
  </w:endnote>
  <w:endnote w:type="continuationSeparator" w:id="0">
    <w:p w:rsidR="00236CDC" w:rsidRDefault="00236CDC">
      <w:pPr>
        <w:spacing w:after="0" w:line="240" w:lineRule="auto"/>
      </w:pPr>
      <w:r>
        <w:continuationSeparator/>
      </w:r>
    </w:p>
    <w:p w:rsidR="00236CDC" w:rsidRDefault="00236CDC"/>
    <w:p w:rsidR="00236CDC" w:rsidRDefault="00236CD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95635894"/>
      <w:docPartObj>
        <w:docPartGallery w:val="Page Numbers (Bottom of Page)"/>
        <w:docPartUnique/>
      </w:docPartObj>
    </w:sdtPr>
    <w:sdtEndPr>
      <w:rPr>
        <w:noProof/>
      </w:rPr>
    </w:sdtEndPr>
    <w:sdtContent>
      <w:p w:rsidR="00E965B4" w:rsidRDefault="002C0D81">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01338178"/>
      <w:docPartObj>
        <w:docPartGallery w:val="Page Numbers (Bottom of Page)"/>
        <w:docPartUnique/>
      </w:docPartObj>
    </w:sdtPr>
    <w:sdtEndPr>
      <w:rPr>
        <w:rStyle w:val="PageNumber"/>
      </w:rPr>
    </w:sdtEndPr>
    <w:sdtContent>
      <w:p w:rsidR="00747813" w:rsidRDefault="00747813" w:rsidP="009926F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747813" w:rsidRDefault="00747813" w:rsidP="0074781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236CDC" w:rsidRDefault="00236CDC">
      <w:pPr>
        <w:spacing w:after="0" w:line="240" w:lineRule="auto"/>
      </w:pPr>
      <w:r>
        <w:separator/>
      </w:r>
    </w:p>
    <w:p w:rsidR="00236CDC" w:rsidRDefault="00236CDC"/>
    <w:p w:rsidR="00236CDC" w:rsidRDefault="00236CDC"/>
  </w:footnote>
  <w:footnote w:type="continuationSeparator" w:id="0">
    <w:p w:rsidR="00236CDC" w:rsidRDefault="00236CDC">
      <w:pPr>
        <w:spacing w:after="0" w:line="240" w:lineRule="auto"/>
      </w:pPr>
      <w:r>
        <w:continuationSeparator/>
      </w:r>
    </w:p>
    <w:p w:rsidR="00236CDC" w:rsidRDefault="00236CDC"/>
    <w:p w:rsidR="00236CDC" w:rsidRDefault="00236CD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C0985" w:rsidRPr="002C0985" w:rsidRDefault="002C0985" w:rsidP="002C0985">
    <w:pPr>
      <w:pStyle w:val="Subtitle"/>
      <w:rPr>
        <w:sz w:val="24"/>
        <w:szCs w:val="21"/>
      </w:rPr>
    </w:pPr>
    <w:r w:rsidRPr="00747813">
      <w:rPr>
        <w:sz w:val="24"/>
        <w:szCs w:val="21"/>
      </w:rPr>
      <w:t>IST 652 Thursdays 7 PM</w:t>
    </w:r>
    <w:r>
      <w:rPr>
        <w:sz w:val="24"/>
        <w:szCs w:val="21"/>
      </w:rPr>
      <w:tab/>
    </w:r>
    <w:r>
      <w:rPr>
        <w:sz w:val="24"/>
        <w:szCs w:val="21"/>
      </w:rPr>
      <w:tab/>
    </w:r>
    <w:r>
      <w:rPr>
        <w:sz w:val="24"/>
        <w:szCs w:val="21"/>
      </w:rPr>
      <w:tab/>
    </w:r>
    <w:r>
      <w:rPr>
        <w:sz w:val="24"/>
        <w:szCs w:val="21"/>
      </w:rPr>
      <w:tab/>
    </w:r>
    <w:r>
      <w:rPr>
        <w:sz w:val="24"/>
        <w:szCs w:val="21"/>
      </w:rPr>
      <w:tab/>
    </w:r>
    <w:r>
      <w:rPr>
        <w:sz w:val="24"/>
        <w:szCs w:val="21"/>
      </w:rPr>
      <w:tab/>
      <w:t>Joyce LJ Woznica – HW 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747813" w:rsidRPr="00747813" w:rsidRDefault="00747813" w:rsidP="00747813">
    <w:pPr>
      <w:pStyle w:val="Subtitle"/>
      <w:rPr>
        <w:sz w:val="24"/>
        <w:szCs w:val="21"/>
      </w:rPr>
    </w:pPr>
    <w:r w:rsidRPr="00747813">
      <w:rPr>
        <w:sz w:val="24"/>
        <w:szCs w:val="21"/>
      </w:rPr>
      <w:t>IST 652 Thursdays 7 PM</w:t>
    </w:r>
    <w:r w:rsidR="00960653">
      <w:rPr>
        <w:sz w:val="24"/>
        <w:szCs w:val="21"/>
      </w:rPr>
      <w:tab/>
    </w:r>
    <w:r w:rsidR="00960653">
      <w:rPr>
        <w:sz w:val="24"/>
        <w:szCs w:val="21"/>
      </w:rPr>
      <w:tab/>
    </w:r>
    <w:r w:rsidR="00960653">
      <w:rPr>
        <w:sz w:val="24"/>
        <w:szCs w:val="21"/>
      </w:rPr>
      <w:tab/>
    </w:r>
    <w:r w:rsidR="00960653">
      <w:rPr>
        <w:sz w:val="24"/>
        <w:szCs w:val="21"/>
      </w:rPr>
      <w:tab/>
    </w:r>
    <w:r w:rsidR="00960653">
      <w:rPr>
        <w:sz w:val="24"/>
        <w:szCs w:val="21"/>
      </w:rPr>
      <w:tab/>
    </w:r>
    <w:r w:rsidR="00960653">
      <w:rPr>
        <w:sz w:val="24"/>
        <w:szCs w:val="21"/>
      </w:rPr>
      <w:tab/>
      <w:t>Joyce LJ Woznica – HW 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00293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270B2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96E9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B414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B5A30AB"/>
    <w:multiLevelType w:val="hybridMultilevel"/>
    <w:tmpl w:val="96164AD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0BA44F33"/>
    <w:multiLevelType w:val="hybridMultilevel"/>
    <w:tmpl w:val="CBA4E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E86CDF"/>
    <w:multiLevelType w:val="hybridMultilevel"/>
    <w:tmpl w:val="DCC86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2C552F"/>
    <w:multiLevelType w:val="hybridMultilevel"/>
    <w:tmpl w:val="66C88C6A"/>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14"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13491F"/>
    <w:multiLevelType w:val="hybridMultilevel"/>
    <w:tmpl w:val="F7AC1D16"/>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6"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083510"/>
    <w:multiLevelType w:val="hybridMultilevel"/>
    <w:tmpl w:val="BE6E19F6"/>
    <w:lvl w:ilvl="0" w:tplc="A50A105A">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5942B1"/>
    <w:multiLevelType w:val="hybridMultilevel"/>
    <w:tmpl w:val="94586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4AE31F0"/>
    <w:multiLevelType w:val="hybridMultilevel"/>
    <w:tmpl w:val="0FD25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9837989"/>
    <w:multiLevelType w:val="hybridMultilevel"/>
    <w:tmpl w:val="7D3AAA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9"/>
  </w:num>
  <w:num w:numId="2">
    <w:abstractNumId w:val="16"/>
  </w:num>
  <w:num w:numId="3">
    <w:abstractNumId w:val="20"/>
  </w:num>
  <w:num w:numId="4">
    <w:abstractNumId w:val="17"/>
  </w:num>
  <w:num w:numId="5">
    <w:abstractNumId w:val="14"/>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18"/>
  </w:num>
  <w:num w:numId="16">
    <w:abstractNumId w:val="22"/>
  </w:num>
  <w:num w:numId="17">
    <w:abstractNumId w:val="10"/>
  </w:num>
  <w:num w:numId="18">
    <w:abstractNumId w:val="21"/>
  </w:num>
  <w:num w:numId="19">
    <w:abstractNumId w:val="19"/>
  </w:num>
  <w:num w:numId="20">
    <w:abstractNumId w:val="13"/>
  </w:num>
  <w:num w:numId="21">
    <w:abstractNumId w:val="23"/>
  </w:num>
  <w:num w:numId="22">
    <w:abstractNumId w:val="15"/>
  </w:num>
  <w:num w:numId="23">
    <w:abstractNumId w:val="12"/>
  </w:num>
  <w:num w:numId="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335B"/>
    <w:rsid w:val="00020255"/>
    <w:rsid w:val="000225F1"/>
    <w:rsid w:val="000D49F7"/>
    <w:rsid w:val="000E0ECA"/>
    <w:rsid w:val="00170983"/>
    <w:rsid w:val="00192E8B"/>
    <w:rsid w:val="00192F63"/>
    <w:rsid w:val="001C1C19"/>
    <w:rsid w:val="00207F2D"/>
    <w:rsid w:val="00236CDC"/>
    <w:rsid w:val="002579D6"/>
    <w:rsid w:val="00266F42"/>
    <w:rsid w:val="002979EB"/>
    <w:rsid w:val="002A2766"/>
    <w:rsid w:val="002C0985"/>
    <w:rsid w:val="002C0D81"/>
    <w:rsid w:val="003111D0"/>
    <w:rsid w:val="00333E81"/>
    <w:rsid w:val="00350B87"/>
    <w:rsid w:val="00361FD6"/>
    <w:rsid w:val="00380892"/>
    <w:rsid w:val="003A7575"/>
    <w:rsid w:val="003B2D7E"/>
    <w:rsid w:val="003C1F0A"/>
    <w:rsid w:val="003F18F8"/>
    <w:rsid w:val="004342D7"/>
    <w:rsid w:val="0046175C"/>
    <w:rsid w:val="00464D2E"/>
    <w:rsid w:val="004B4093"/>
    <w:rsid w:val="004C3720"/>
    <w:rsid w:val="004E15B1"/>
    <w:rsid w:val="0050032F"/>
    <w:rsid w:val="00501A6D"/>
    <w:rsid w:val="005B6287"/>
    <w:rsid w:val="00650A57"/>
    <w:rsid w:val="00666DA4"/>
    <w:rsid w:val="00684D81"/>
    <w:rsid w:val="0069045B"/>
    <w:rsid w:val="006E5159"/>
    <w:rsid w:val="00701E87"/>
    <w:rsid w:val="007316CF"/>
    <w:rsid w:val="00732649"/>
    <w:rsid w:val="00747813"/>
    <w:rsid w:val="007543F6"/>
    <w:rsid w:val="00781D93"/>
    <w:rsid w:val="007A42FF"/>
    <w:rsid w:val="007B661C"/>
    <w:rsid w:val="007D387F"/>
    <w:rsid w:val="007E16FD"/>
    <w:rsid w:val="007E7D57"/>
    <w:rsid w:val="00836E57"/>
    <w:rsid w:val="0084163B"/>
    <w:rsid w:val="008535D0"/>
    <w:rsid w:val="008A7AFD"/>
    <w:rsid w:val="008C3972"/>
    <w:rsid w:val="008E2593"/>
    <w:rsid w:val="008F042E"/>
    <w:rsid w:val="0093527B"/>
    <w:rsid w:val="00960653"/>
    <w:rsid w:val="009C1085"/>
    <w:rsid w:val="009C1464"/>
    <w:rsid w:val="009F2D54"/>
    <w:rsid w:val="00A167DE"/>
    <w:rsid w:val="00A323F0"/>
    <w:rsid w:val="00A60BA8"/>
    <w:rsid w:val="00A75B4E"/>
    <w:rsid w:val="00AA30C3"/>
    <w:rsid w:val="00AD3D10"/>
    <w:rsid w:val="00AF0CEB"/>
    <w:rsid w:val="00B13798"/>
    <w:rsid w:val="00B212B8"/>
    <w:rsid w:val="00B37F39"/>
    <w:rsid w:val="00B5647B"/>
    <w:rsid w:val="00B6184D"/>
    <w:rsid w:val="00B75AC9"/>
    <w:rsid w:val="00B9664F"/>
    <w:rsid w:val="00BB0064"/>
    <w:rsid w:val="00BD0DEB"/>
    <w:rsid w:val="00BF17F7"/>
    <w:rsid w:val="00BF663C"/>
    <w:rsid w:val="00C93BB3"/>
    <w:rsid w:val="00CB23EC"/>
    <w:rsid w:val="00D0335B"/>
    <w:rsid w:val="00D3041C"/>
    <w:rsid w:val="00D30CE2"/>
    <w:rsid w:val="00D707AB"/>
    <w:rsid w:val="00D81D78"/>
    <w:rsid w:val="00D91A25"/>
    <w:rsid w:val="00DA5E8D"/>
    <w:rsid w:val="00DD13A1"/>
    <w:rsid w:val="00E118F9"/>
    <w:rsid w:val="00E12186"/>
    <w:rsid w:val="00E53B8C"/>
    <w:rsid w:val="00E77B7D"/>
    <w:rsid w:val="00E8045C"/>
    <w:rsid w:val="00E918F4"/>
    <w:rsid w:val="00E965B4"/>
    <w:rsid w:val="00EA06C1"/>
    <w:rsid w:val="00EA778C"/>
    <w:rsid w:val="00F17A0D"/>
    <w:rsid w:val="00F35911"/>
    <w:rsid w:val="00F364CA"/>
    <w:rsid w:val="00F659E2"/>
    <w:rsid w:val="00F93D4F"/>
    <w:rsid w:val="00FB56C7"/>
    <w:rsid w:val="00FD1B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91AF5C"/>
  <w15:chartTrackingRefBased/>
  <w15:docId w15:val="{72EE59AA-5B3D-534A-AB85-4948F75962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4093"/>
    <w:pPr>
      <w:spacing w:before="40" w:after="60" w:line="264" w:lineRule="auto"/>
    </w:pPr>
    <w:rPr>
      <w:rFonts w:ascii="Cambria" w:hAnsi="Cambria"/>
      <w:sz w:val="22"/>
    </w:rPr>
  </w:style>
  <w:style w:type="paragraph" w:styleId="Heading1">
    <w:name w:val="heading 1"/>
    <w:basedOn w:val="Normal"/>
    <w:next w:val="Normal"/>
    <w:link w:val="Heading1Char"/>
    <w:uiPriority w:val="9"/>
    <w:qFormat/>
    <w:rsid w:val="00B13798"/>
    <w:pPr>
      <w:keepNext/>
      <w:keepLines/>
      <w:spacing w:before="160" w:after="80" w:line="240" w:lineRule="auto"/>
      <w:contextualSpacing/>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7A42FF"/>
    <w:pPr>
      <w:keepNext/>
      <w:keepLines/>
      <w:spacing w:before="120" w:after="80" w:line="240" w:lineRule="auto"/>
      <w:outlineLvl w:val="1"/>
    </w:pPr>
    <w:rPr>
      <w:rFonts w:asciiTheme="majorHAnsi" w:eastAsiaTheme="majorEastAsia" w:hAnsiTheme="majorHAnsi" w:cstheme="majorBidi"/>
      <w:b/>
      <w:i/>
      <w:sz w:val="28"/>
      <w:szCs w:val="26"/>
    </w:rPr>
  </w:style>
  <w:style w:type="paragraph" w:styleId="Heading3">
    <w:name w:val="heading 3"/>
    <w:basedOn w:val="Normal"/>
    <w:next w:val="Normal"/>
    <w:link w:val="Heading3Char"/>
    <w:uiPriority w:val="9"/>
    <w:unhideWhenUsed/>
    <w:qFormat/>
    <w:rsid w:val="007A42FF"/>
    <w:pPr>
      <w:keepNext/>
      <w:keepLines/>
      <w:spacing w:before="80" w:line="240" w:lineRule="auto"/>
      <w:outlineLvl w:val="2"/>
    </w:pPr>
    <w:rPr>
      <w:rFonts w:eastAsiaTheme="majorEastAsia" w:cstheme="majorBidi"/>
      <w:i/>
      <w:sz w:val="24"/>
    </w:rPr>
  </w:style>
  <w:style w:type="paragraph" w:styleId="Heading4">
    <w:name w:val="heading 4"/>
    <w:basedOn w:val="Normal"/>
    <w:next w:val="Normal"/>
    <w:link w:val="Heading4Char"/>
    <w:uiPriority w:val="9"/>
    <w:unhideWhenUsed/>
    <w:qFormat/>
    <w:rsid w:val="007543F6"/>
    <w:pPr>
      <w:keepNext/>
      <w:keepLines/>
      <w:spacing w:after="20" w:line="240" w:lineRule="auto"/>
      <w:outlineLvl w:val="3"/>
    </w:pPr>
    <w:rPr>
      <w:rFonts w:eastAsiaTheme="majorEastAsia" w:cstheme="majorBidi"/>
      <w:b/>
      <w:iCs/>
    </w:rPr>
  </w:style>
  <w:style w:type="paragraph" w:styleId="Heading5">
    <w:name w:val="heading 5"/>
    <w:basedOn w:val="Normal"/>
    <w:next w:val="Normal"/>
    <w:link w:val="Heading5Char"/>
    <w:uiPriority w:val="9"/>
    <w:semiHidden/>
    <w:unhideWhenUsed/>
    <w:qFormat/>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Heading6">
    <w:name w:val="heading 6"/>
    <w:basedOn w:val="Normal"/>
    <w:next w:val="Normal"/>
    <w:link w:val="Heading6Char"/>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numPr>
        <w:ilvl w:val="1"/>
      </w:numPr>
      <w:spacing w:after="300" w:line="240" w:lineRule="auto"/>
      <w:contextualSpacing/>
    </w:pPr>
    <w:rPr>
      <w:rFonts w:eastAsiaTheme="minorEastAsia"/>
      <w:sz w:val="32"/>
    </w:rPr>
  </w:style>
  <w:style w:type="character" w:customStyle="1" w:styleId="SubtitleChar">
    <w:name w:val="Subtitle Char"/>
    <w:basedOn w:val="DefaultParagraphFont"/>
    <w:link w:val="Subtitle"/>
    <w:uiPriority w:val="2"/>
    <w:rPr>
      <w:rFonts w:eastAsiaTheme="minorEastAsia"/>
      <w:sz w:val="32"/>
    </w:rPr>
  </w:style>
  <w:style w:type="paragraph" w:styleId="Title">
    <w:name w:val="Title"/>
    <w:basedOn w:val="Normal"/>
    <w:link w:val="TitleChar"/>
    <w:uiPriority w:val="1"/>
    <w:qFormat/>
    <w:rsid w:val="00B13798"/>
    <w:pPr>
      <w:spacing w:after="160" w:line="240" w:lineRule="auto"/>
      <w:contextualSpacing/>
    </w:pPr>
    <w:rPr>
      <w:rFonts w:asciiTheme="majorHAnsi" w:eastAsiaTheme="majorEastAsia" w:hAnsiTheme="majorHAnsi" w:cstheme="majorBidi"/>
      <w:kern w:val="28"/>
      <w:sz w:val="40"/>
      <w:szCs w:val="56"/>
    </w:rPr>
  </w:style>
  <w:style w:type="character" w:customStyle="1" w:styleId="TitleChar">
    <w:name w:val="Title Char"/>
    <w:basedOn w:val="DefaultParagraphFont"/>
    <w:link w:val="Title"/>
    <w:uiPriority w:val="1"/>
    <w:rsid w:val="00B13798"/>
    <w:rPr>
      <w:rFonts w:asciiTheme="majorHAnsi" w:eastAsiaTheme="majorEastAsia" w:hAnsiTheme="majorHAnsi" w:cstheme="majorBidi"/>
      <w:kern w:val="28"/>
      <w:sz w:val="40"/>
      <w:szCs w:val="56"/>
    </w:rPr>
  </w:style>
  <w:style w:type="character" w:customStyle="1" w:styleId="Heading1Char">
    <w:name w:val="Heading 1 Char"/>
    <w:basedOn w:val="DefaultParagraphFont"/>
    <w:link w:val="Heading1"/>
    <w:uiPriority w:val="9"/>
    <w:rsid w:val="00B13798"/>
    <w:rPr>
      <w:rFonts w:ascii="Cambria" w:eastAsiaTheme="majorEastAsia" w:hAnsi="Cambria" w:cstheme="majorBidi"/>
      <w:b/>
      <w:sz w:val="32"/>
      <w:szCs w:val="32"/>
    </w:rPr>
  </w:style>
  <w:style w:type="paragraph" w:styleId="ListNumber">
    <w:name w:val="List Number"/>
    <w:basedOn w:val="Normal"/>
    <w:uiPriority w:val="13"/>
    <w:qFormat/>
    <w:pPr>
      <w:numPr>
        <w:numId w:val="16"/>
      </w:numPr>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pPr>
      <w:spacing w:before="240"/>
      <w:ind w:left="490" w:right="490"/>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Bullet">
    <w:name w:val="List Bullet"/>
    <w:basedOn w:val="Normal"/>
    <w:uiPriority w:val="12"/>
    <w:qFormat/>
    <w:pPr>
      <w:numPr>
        <w:numId w:val="15"/>
      </w:numPr>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3"/>
    <w:qFormat/>
    <w:pPr>
      <w:pBdr>
        <w:bottom w:val="single" w:sz="8" w:space="17" w:color="000000" w:themeColor="text1"/>
      </w:pBdr>
      <w:spacing w:after="640" w:line="240" w:lineRule="auto"/>
      <w:contextualSpacing/>
    </w:p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595959" w:themeColor="text1" w:themeTint="A6"/>
      <w:sz w:val="3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semiHidden/>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pPr>
      <w:spacing w:after="200" w:line="240" w:lineRule="auto"/>
    </w:pPr>
    <w:rPr>
      <w:i/>
      <w:iCs/>
      <w:sz w:val="20"/>
      <w:szCs w:val="1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semiHidden/>
    <w:unhideWhenUsed/>
    <w:qFormat/>
    <w:pPr>
      <w:outlineLvl w:val="9"/>
    </w:pPr>
  </w:style>
  <w:style w:type="table" w:customStyle="1" w:styleId="ReportTable">
    <w:name w:val="Report Table"/>
    <w:basedOn w:val="Table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sid w:val="007A42FF"/>
    <w:rPr>
      <w:rFonts w:asciiTheme="majorHAnsi" w:eastAsiaTheme="majorEastAsia" w:hAnsiTheme="majorHAnsi" w:cstheme="majorBidi"/>
      <w:b/>
      <w:i/>
      <w:sz w:val="28"/>
      <w:szCs w:val="26"/>
    </w:rPr>
  </w:style>
  <w:style w:type="paragraph" w:styleId="Header">
    <w:name w:val="header"/>
    <w:basedOn w:val="Normal"/>
    <w:link w:val="HeaderChar"/>
    <w:uiPriority w:val="99"/>
    <w:qFormat/>
    <w:pPr>
      <w:spacing w:after="0" w:line="240" w:lineRule="auto"/>
    </w:pPr>
  </w:style>
  <w:style w:type="character" w:customStyle="1" w:styleId="Heading3Char">
    <w:name w:val="Heading 3 Char"/>
    <w:basedOn w:val="DefaultParagraphFont"/>
    <w:link w:val="Heading3"/>
    <w:uiPriority w:val="9"/>
    <w:rsid w:val="007A42FF"/>
    <w:rPr>
      <w:rFonts w:ascii="Cambria" w:eastAsiaTheme="majorEastAsia" w:hAnsi="Cambria" w:cstheme="majorBidi"/>
      <w:i/>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rsid w:val="007543F6"/>
    <w:rPr>
      <w:rFonts w:ascii="Cambria" w:eastAsiaTheme="majorEastAsia" w:hAnsi="Cambria" w:cstheme="majorBidi"/>
      <w:b/>
      <w:iCs/>
      <w:sz w:val="22"/>
    </w:rPr>
  </w:style>
  <w:style w:type="paragraph" w:styleId="NormalWeb">
    <w:name w:val="Normal (Web)"/>
    <w:basedOn w:val="Normal"/>
    <w:uiPriority w:val="99"/>
    <w:unhideWhenUsed/>
    <w:rsid w:val="00D0335B"/>
    <w:pPr>
      <w:spacing w:before="100" w:beforeAutospacing="1" w:after="100" w:afterAutospacing="1" w:line="240" w:lineRule="auto"/>
    </w:pPr>
    <w:rPr>
      <w:rFonts w:ascii="Times New Roman" w:eastAsia="Times New Roman" w:hAnsi="Times New Roman" w:cs="Times New Roman"/>
      <w:color w:val="auto"/>
      <w:lang w:eastAsia="en-US"/>
    </w:rPr>
  </w:style>
  <w:style w:type="paragraph" w:customStyle="1" w:styleId="Default">
    <w:name w:val="Default"/>
    <w:rsid w:val="00D91A25"/>
    <w:pPr>
      <w:autoSpaceDE w:val="0"/>
      <w:autoSpaceDN w:val="0"/>
      <w:adjustRightInd w:val="0"/>
      <w:spacing w:after="0" w:line="240" w:lineRule="auto"/>
    </w:pPr>
    <w:rPr>
      <w:rFonts w:ascii="Calibri" w:hAnsi="Calibri" w:cs="Calibri"/>
      <w:color w:val="000000"/>
    </w:rPr>
  </w:style>
  <w:style w:type="paragraph" w:styleId="ListParagraph">
    <w:name w:val="List Paragraph"/>
    <w:basedOn w:val="Normal"/>
    <w:uiPriority w:val="34"/>
    <w:unhideWhenUsed/>
    <w:qFormat/>
    <w:rsid w:val="00EA778C"/>
    <w:pPr>
      <w:ind w:left="720"/>
      <w:contextualSpacing/>
    </w:pPr>
  </w:style>
  <w:style w:type="character" w:styleId="Hyperlink">
    <w:name w:val="Hyperlink"/>
    <w:basedOn w:val="DefaultParagraphFont"/>
    <w:uiPriority w:val="99"/>
    <w:semiHidden/>
    <w:unhideWhenUsed/>
    <w:rsid w:val="00A167DE"/>
    <w:rPr>
      <w:color w:val="0000FF"/>
      <w:u w:val="single"/>
    </w:rPr>
  </w:style>
  <w:style w:type="character" w:styleId="PageNumber">
    <w:name w:val="page number"/>
    <w:basedOn w:val="DefaultParagraphFont"/>
    <w:uiPriority w:val="99"/>
    <w:semiHidden/>
    <w:unhideWhenUsed/>
    <w:rsid w:val="00747813"/>
  </w:style>
  <w:style w:type="paragraph" w:customStyle="1" w:styleId="tNormal">
    <w:name w:val="tNormal"/>
    <w:basedOn w:val="Default"/>
    <w:qFormat/>
    <w:rsid w:val="00D81D78"/>
    <w:pPr>
      <w:spacing w:before="20" w:after="20"/>
    </w:pPr>
    <w:rPr>
      <w:rFonts w:ascii="Cambria" w:hAnsi="Cambria" w:cstheme="minorHAnsi"/>
      <w:sz w:val="19"/>
      <w:szCs w:val="18"/>
    </w:rPr>
  </w:style>
  <w:style w:type="paragraph" w:customStyle="1" w:styleId="Question">
    <w:name w:val="Question"/>
    <w:basedOn w:val="Quote"/>
    <w:qFormat/>
    <w:rsid w:val="007A42FF"/>
    <w:pPr>
      <w:spacing w:before="40" w:after="0" w:line="240" w:lineRule="auto"/>
      <w:ind w:left="0" w:right="0"/>
    </w:pPr>
  </w:style>
  <w:style w:type="paragraph" w:customStyle="1" w:styleId="Code">
    <w:name w:val="Code"/>
    <w:basedOn w:val="Normal"/>
    <w:qFormat/>
    <w:rsid w:val="00207F2D"/>
    <w:rPr>
      <w:rFonts w:ascii="Lucida Console" w:hAnsi="Lucida Console" w:cs="Calibri"/>
      <w:color w:val="0070C0"/>
      <w:sz w:val="16"/>
    </w:rPr>
  </w:style>
  <w:style w:type="paragraph" w:customStyle="1" w:styleId="FigurePicture">
    <w:name w:val="Figure Picture"/>
    <w:basedOn w:val="Normal"/>
    <w:qFormat/>
    <w:rsid w:val="00A60BA8"/>
    <w:pPr>
      <w:jc w:val="center"/>
    </w:pPr>
    <w:rPr>
      <w:sz w:val="18"/>
    </w:rPr>
  </w:style>
  <w:style w:type="paragraph" w:customStyle="1" w:styleId="Figure">
    <w:name w:val="Figure"/>
    <w:basedOn w:val="Quote"/>
    <w:qFormat/>
    <w:rsid w:val="00DD13A1"/>
    <w:pPr>
      <w:spacing w:before="80" w:after="160" w:line="240" w:lineRule="auto"/>
      <w:ind w:left="864" w:right="864"/>
      <w:jc w:val="center"/>
    </w:pPr>
    <w:rPr>
      <w:rFonts w:asciiTheme="minorHAnsi" w:eastAsia="Times New Roman" w:hAnsiTheme="minorHAnsi" w:cs="Times New Roman"/>
      <w:sz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6071417">
      <w:bodyDiv w:val="1"/>
      <w:marLeft w:val="0"/>
      <w:marRight w:val="0"/>
      <w:marTop w:val="0"/>
      <w:marBottom w:val="0"/>
      <w:divBdr>
        <w:top w:val="none" w:sz="0" w:space="0" w:color="auto"/>
        <w:left w:val="none" w:sz="0" w:space="0" w:color="auto"/>
        <w:bottom w:val="none" w:sz="0" w:space="0" w:color="auto"/>
        <w:right w:val="none" w:sz="0" w:space="0" w:color="auto"/>
      </w:divBdr>
    </w:div>
    <w:div w:id="528101534">
      <w:bodyDiv w:val="1"/>
      <w:marLeft w:val="0"/>
      <w:marRight w:val="0"/>
      <w:marTop w:val="0"/>
      <w:marBottom w:val="0"/>
      <w:divBdr>
        <w:top w:val="none" w:sz="0" w:space="0" w:color="auto"/>
        <w:left w:val="none" w:sz="0" w:space="0" w:color="auto"/>
        <w:bottom w:val="none" w:sz="0" w:space="0" w:color="auto"/>
        <w:right w:val="none" w:sz="0" w:space="0" w:color="auto"/>
      </w:divBdr>
    </w:div>
    <w:div w:id="739592966">
      <w:bodyDiv w:val="1"/>
      <w:marLeft w:val="0"/>
      <w:marRight w:val="0"/>
      <w:marTop w:val="0"/>
      <w:marBottom w:val="0"/>
      <w:divBdr>
        <w:top w:val="none" w:sz="0" w:space="0" w:color="auto"/>
        <w:left w:val="none" w:sz="0" w:space="0" w:color="auto"/>
        <w:bottom w:val="none" w:sz="0" w:space="0" w:color="auto"/>
        <w:right w:val="none" w:sz="0" w:space="0" w:color="auto"/>
      </w:divBdr>
    </w:div>
    <w:div w:id="1920553566">
      <w:bodyDiv w:val="1"/>
      <w:marLeft w:val="0"/>
      <w:marRight w:val="0"/>
      <w:marTop w:val="0"/>
      <w:marBottom w:val="0"/>
      <w:divBdr>
        <w:top w:val="none" w:sz="0" w:space="0" w:color="auto"/>
        <w:left w:val="none" w:sz="0" w:space="0" w:color="auto"/>
        <w:bottom w:val="none" w:sz="0" w:space="0" w:color="auto"/>
        <w:right w:val="none" w:sz="0" w:space="0" w:color="auto"/>
      </w:divBdr>
    </w:div>
    <w:div w:id="2073385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ata.ny.gov/Government-Finance/Horse-Racing-Rulings-Beginning-1985/igam-2tkj" TargetMode="External"/><Relationship Id="rId13" Type="http://schemas.openxmlformats.org/officeDocument/2006/relationships/image" Target="media/image5.png"/><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5" Type="http://schemas.openxmlformats.org/officeDocument/2006/relationships/webSettings" Target="webSettings.xml"/><Relationship Id="rId15" Type="http://schemas.openxmlformats.org/officeDocument/2006/relationships/image" Target="media/image7.tiff"/><Relationship Id="rId10" Type="http://schemas.openxmlformats.org/officeDocument/2006/relationships/image" Target="media/image2.tiff"/><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image" Target="media/image6.tiff"/></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oycewoznica/Library/Containers/com.microsoft.Word/Data/Library/Application%20Support/Microsoft/Office/16.0/DTS/Search/%7b60335ED2-29AC-A040-AB2C-1EC8FBD112EF%7dtf10002081.dotx" TargetMode="External"/></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523F63-524E-3743-B3DF-1AF6823F6F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{60335ED2-29AC-A040-AB2C-1EC8FBD112EF}tf10002081.dotx</Template>
  <TotalTime>128</TotalTime>
  <Pages>10</Pages>
  <Words>2581</Words>
  <Characters>14714</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Joyce Woznica</dc:creator>
  <cp:keywords/>
  <dc:description/>
  <cp:lastModifiedBy>Joyce Woznica</cp:lastModifiedBy>
  <cp:revision>56</cp:revision>
  <cp:lastPrinted>2020-05-14T22:20:00Z</cp:lastPrinted>
  <dcterms:created xsi:type="dcterms:W3CDTF">2020-05-23T21:32:00Z</dcterms:created>
  <dcterms:modified xsi:type="dcterms:W3CDTF">2020-05-24T22:02:00Z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ies>
</file>