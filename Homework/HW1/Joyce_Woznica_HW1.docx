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965B4" w:rsidRDefault="00D0335B">
      <w:pPr>
        <w:pStyle w:val="Title"/>
      </w:pPr>
      <w:r>
        <w:t>Homework 1</w:t>
      </w:r>
    </w:p>
    <w:p w:rsidR="00E965B4" w:rsidRDefault="00D0335B" w:rsidP="00A75B4E">
      <w:pPr>
        <w:pStyle w:val="Author"/>
        <w:spacing w:after="240"/>
      </w:pPr>
      <w:r>
        <w:t>Joyce LJ Woznica</w:t>
      </w:r>
    </w:p>
    <w:p w:rsidR="00E965B4" w:rsidRDefault="00D0335B">
      <w:pPr>
        <w:pStyle w:val="Heading1"/>
      </w:pPr>
      <w:r>
        <w:t>Introduction</w:t>
      </w:r>
    </w:p>
    <w:p w:rsidR="00B13798" w:rsidRDefault="00B13798" w:rsidP="00B13798">
      <w:pPr>
        <w:rPr>
          <w:szCs w:val="22"/>
        </w:rPr>
      </w:pPr>
      <w:r>
        <w:rPr>
          <w:szCs w:val="22"/>
        </w:rPr>
        <w:t xml:space="preserve">Each race conducted at a New York Thoroughbred racetrack is observed by three stewards: one employed by the Racing and Wagering Board, one employed by the racing association and one employed by the Jockey Club. At the harness tracks, each race is observed by three judges who all serve as employees of the Racing and Wagering Board. The stewards’ and judges’ viewing stand is located near the finish line of each racetrack and is equipped with several television monitors to permit the viewing of multiple angles of each race. The stewards and judges observe the races </w:t>
      </w:r>
      <w:r w:rsidR="003F18F8">
        <w:rPr>
          <w:szCs w:val="22"/>
        </w:rPr>
        <w:t xml:space="preserve">and the race grounds </w:t>
      </w:r>
      <w:r>
        <w:rPr>
          <w:szCs w:val="22"/>
        </w:rPr>
        <w:t>to ensure that all conduct is in accordance with rules and regulations.</w:t>
      </w:r>
    </w:p>
    <w:p w:rsidR="00B13798" w:rsidRDefault="00B13798" w:rsidP="007316CF">
      <w:pPr>
        <w:rPr>
          <w:szCs w:val="22"/>
        </w:rPr>
      </w:pPr>
      <w:r>
        <w:rPr>
          <w:szCs w:val="22"/>
        </w:rPr>
        <w:t xml:space="preserve">The hopes are that with citing individuals breaking the rules will help mitigate risk as well as encourage compliance with rules in the future. Since the </w:t>
      </w:r>
      <w:r w:rsidR="00333E81">
        <w:rPr>
          <w:szCs w:val="22"/>
        </w:rPr>
        <w:t>horse racing industry is plagued with accidents resulting in equine injur</w:t>
      </w:r>
      <w:r>
        <w:rPr>
          <w:szCs w:val="22"/>
        </w:rPr>
        <w:t>y, rules exist to attempt to minimize these incidents</w:t>
      </w:r>
      <w:r w:rsidR="0024584A">
        <w:rPr>
          <w:szCs w:val="22"/>
        </w:rPr>
        <w:t xml:space="preserve"> and to protect the riders, drivers and of course, the horses</w:t>
      </w:r>
      <w:r>
        <w:rPr>
          <w:szCs w:val="22"/>
        </w:rPr>
        <w:t xml:space="preserve">. </w:t>
      </w:r>
      <w:r w:rsidR="00333E81">
        <w:rPr>
          <w:szCs w:val="22"/>
        </w:rPr>
        <w:t xml:space="preserve">Further investigation can shed light on contributing factors and provide insight into what leads to the high number of </w:t>
      </w:r>
      <w:r>
        <w:rPr>
          <w:szCs w:val="22"/>
        </w:rPr>
        <w:t>infractions</w:t>
      </w:r>
      <w:r w:rsidR="00333E81">
        <w:rPr>
          <w:szCs w:val="22"/>
        </w:rPr>
        <w:t xml:space="preserve">. Armed with this information, tracks can put the proper constraints in place in the future to minimize </w:t>
      </w:r>
      <w:r>
        <w:rPr>
          <w:szCs w:val="22"/>
        </w:rPr>
        <w:t xml:space="preserve">infractions that could also minimize </w:t>
      </w:r>
      <w:r w:rsidR="00333E81">
        <w:rPr>
          <w:szCs w:val="22"/>
        </w:rPr>
        <w:t xml:space="preserve">incidents. </w:t>
      </w:r>
    </w:p>
    <w:p w:rsidR="00D0335B" w:rsidRPr="007316CF" w:rsidRDefault="00D91A25" w:rsidP="007316CF">
      <w:pPr>
        <w:pStyle w:val="Heading1"/>
      </w:pPr>
      <w:r w:rsidRPr="007316CF">
        <w:t>Data</w:t>
      </w:r>
    </w:p>
    <w:p w:rsidR="00B13798" w:rsidRDefault="00B13798" w:rsidP="00B13798">
      <w:pPr>
        <w:rPr>
          <w:szCs w:val="22"/>
        </w:rPr>
      </w:pPr>
      <w:r>
        <w:rPr>
          <w:szCs w:val="22"/>
        </w:rPr>
        <w:t xml:space="preserve">To </w:t>
      </w:r>
      <w:r w:rsidR="003F18F8">
        <w:rPr>
          <w:szCs w:val="22"/>
        </w:rPr>
        <w:t>begin</w:t>
      </w:r>
      <w:r>
        <w:rPr>
          <w:szCs w:val="22"/>
        </w:rPr>
        <w:t xml:space="preserve"> such an investigation, a subset of both harness and thoroughbred racetracks within New York State (NYS) has been studied.</w:t>
      </w:r>
      <w:r w:rsidR="00D81D78">
        <w:rPr>
          <w:szCs w:val="22"/>
        </w:rPr>
        <w:t xml:space="preserve"> Although three datasets are available and will </w:t>
      </w:r>
      <w:r w:rsidR="0024584A">
        <w:rPr>
          <w:szCs w:val="22"/>
        </w:rPr>
        <w:t xml:space="preserve">likely </w:t>
      </w:r>
      <w:r w:rsidR="00D81D78">
        <w:rPr>
          <w:szCs w:val="22"/>
        </w:rPr>
        <w:t>be used for my final project</w:t>
      </w:r>
      <w:r w:rsidR="003F18F8">
        <w:rPr>
          <w:szCs w:val="22"/>
        </w:rPr>
        <w:t xml:space="preserve"> in the course</w:t>
      </w:r>
      <w:r w:rsidR="00D81D78">
        <w:rPr>
          <w:szCs w:val="22"/>
        </w:rPr>
        <w:t xml:space="preserve">, for this assignment, </w:t>
      </w:r>
      <w:r w:rsidR="003F18F8">
        <w:rPr>
          <w:szCs w:val="22"/>
        </w:rPr>
        <w:t xml:space="preserve">only </w:t>
      </w:r>
      <w:r w:rsidR="00D81D78">
        <w:rPr>
          <w:szCs w:val="22"/>
        </w:rPr>
        <w:t xml:space="preserve">the </w:t>
      </w:r>
      <w:r w:rsidR="003F18F8">
        <w:rPr>
          <w:szCs w:val="22"/>
        </w:rPr>
        <w:t xml:space="preserve">rulings data set </w:t>
      </w:r>
      <w:r w:rsidR="00D81D78">
        <w:rPr>
          <w:szCs w:val="22"/>
        </w:rPr>
        <w:t>was used for analysis.</w:t>
      </w:r>
    </w:p>
    <w:p w:rsidR="00D91A25" w:rsidRPr="007316CF" w:rsidRDefault="003F18F8" w:rsidP="007316CF">
      <w:pPr>
        <w:pStyle w:val="Heading2"/>
      </w:pPr>
      <w:r>
        <w:t>Rulings (Infractions)</w:t>
      </w:r>
      <w:r w:rsidR="00D91A25" w:rsidRPr="007316CF">
        <w:t xml:space="preserve"> Data</w:t>
      </w:r>
    </w:p>
    <w:p w:rsidR="00D91A25" w:rsidRPr="00D91A25" w:rsidRDefault="00D91A25" w:rsidP="00D91A25">
      <w:r>
        <w:rPr>
          <w:szCs w:val="22"/>
        </w:rPr>
        <w:t xml:space="preserve">There are few racing jurisdictions that have equaled New York’s strong stand on integrity in horse racing. Over the past decade, the Board has enabled more capable and qualified people to become stewards and presiding </w:t>
      </w:r>
      <w:r w:rsidR="00D20480">
        <w:rPr>
          <w:szCs w:val="22"/>
        </w:rPr>
        <w:t>judges at racing events</w:t>
      </w:r>
      <w:r w:rsidR="00D81D78">
        <w:rPr>
          <w:szCs w:val="22"/>
        </w:rPr>
        <w:t>.</w:t>
      </w:r>
      <w:r w:rsidR="00D20480">
        <w:rPr>
          <w:szCs w:val="22"/>
        </w:rPr>
        <w:t xml:space="preserve"> Rulings are captured and detailed in this data set.</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2178"/>
        <w:gridCol w:w="1620"/>
        <w:gridCol w:w="5850"/>
      </w:tblGrid>
      <w:tr w:rsidR="00D91A25" w:rsidRPr="00D81D78" w:rsidTr="00266F42">
        <w:trPr>
          <w:trHeight w:val="118"/>
        </w:trPr>
        <w:tc>
          <w:tcPr>
            <w:tcW w:w="2178" w:type="dxa"/>
          </w:tcPr>
          <w:p w:rsidR="00D91A25" w:rsidRPr="00D81D78" w:rsidRDefault="00D91A25" w:rsidP="00D81D78">
            <w:pPr>
              <w:pStyle w:val="tNormal"/>
              <w:rPr>
                <w:b/>
                <w:bCs/>
              </w:rPr>
            </w:pPr>
            <w:r w:rsidRPr="00D81D78">
              <w:rPr>
                <w:b/>
                <w:bCs/>
              </w:rPr>
              <w:t xml:space="preserve">Data Label </w:t>
            </w:r>
          </w:p>
        </w:tc>
        <w:tc>
          <w:tcPr>
            <w:tcW w:w="1620" w:type="dxa"/>
          </w:tcPr>
          <w:p w:rsidR="00D91A25" w:rsidRPr="00D81D78" w:rsidRDefault="00D91A25" w:rsidP="00D81D78">
            <w:pPr>
              <w:pStyle w:val="tNormal"/>
              <w:rPr>
                <w:b/>
                <w:bCs/>
              </w:rPr>
            </w:pPr>
            <w:r w:rsidRPr="00D81D78">
              <w:rPr>
                <w:b/>
                <w:bCs/>
              </w:rPr>
              <w:t xml:space="preserve">Data Type </w:t>
            </w:r>
          </w:p>
        </w:tc>
        <w:tc>
          <w:tcPr>
            <w:tcW w:w="5850" w:type="dxa"/>
          </w:tcPr>
          <w:p w:rsidR="00D91A25" w:rsidRPr="00D81D78" w:rsidRDefault="00D91A25" w:rsidP="00D81D78">
            <w:pPr>
              <w:pStyle w:val="tNormal"/>
              <w:rPr>
                <w:b/>
                <w:bCs/>
              </w:rPr>
            </w:pPr>
            <w:r w:rsidRPr="00D81D78">
              <w:rPr>
                <w:b/>
                <w:bCs/>
              </w:rPr>
              <w:t xml:space="preserve">Data Description </w:t>
            </w:r>
          </w:p>
        </w:tc>
      </w:tr>
      <w:tr w:rsidR="00D91A25" w:rsidRPr="00D81D78" w:rsidTr="00266F42">
        <w:trPr>
          <w:trHeight w:val="111"/>
        </w:trPr>
        <w:tc>
          <w:tcPr>
            <w:tcW w:w="2178" w:type="dxa"/>
          </w:tcPr>
          <w:p w:rsidR="00D91A25" w:rsidRPr="00D81D78" w:rsidRDefault="00D91A25" w:rsidP="00D81D78">
            <w:pPr>
              <w:pStyle w:val="tNormal"/>
            </w:pPr>
            <w:r w:rsidRPr="00D81D78">
              <w:t xml:space="preserve">Fine Year </w:t>
            </w:r>
          </w:p>
        </w:tc>
        <w:tc>
          <w:tcPr>
            <w:tcW w:w="1620" w:type="dxa"/>
          </w:tcPr>
          <w:p w:rsidR="00D91A25" w:rsidRPr="00D81D78" w:rsidRDefault="00D91A25" w:rsidP="00D81D78">
            <w:pPr>
              <w:pStyle w:val="tNormal"/>
            </w:pPr>
            <w:r w:rsidRPr="00D81D78">
              <w:t xml:space="preserve">Numeric </w:t>
            </w:r>
          </w:p>
        </w:tc>
        <w:tc>
          <w:tcPr>
            <w:tcW w:w="5850" w:type="dxa"/>
          </w:tcPr>
          <w:p w:rsidR="00D91A25" w:rsidRPr="00D81D78" w:rsidRDefault="00D91A25" w:rsidP="00D81D78">
            <w:pPr>
              <w:pStyle w:val="tNormal"/>
            </w:pPr>
            <w:r w:rsidRPr="00D81D78">
              <w:t xml:space="preserve">Year of ruling </w:t>
            </w:r>
          </w:p>
        </w:tc>
      </w:tr>
      <w:tr w:rsidR="00D91A25" w:rsidRPr="00D81D78" w:rsidTr="00266F42">
        <w:trPr>
          <w:trHeight w:val="111"/>
        </w:trPr>
        <w:tc>
          <w:tcPr>
            <w:tcW w:w="2178" w:type="dxa"/>
          </w:tcPr>
          <w:p w:rsidR="00D91A25" w:rsidRPr="00D81D78" w:rsidRDefault="00D91A25" w:rsidP="00D81D78">
            <w:pPr>
              <w:pStyle w:val="tNormal"/>
            </w:pPr>
            <w:r w:rsidRPr="00D81D78">
              <w:t xml:space="preserve">Notice </w:t>
            </w:r>
          </w:p>
        </w:tc>
        <w:tc>
          <w:tcPr>
            <w:tcW w:w="1620" w:type="dxa"/>
          </w:tcPr>
          <w:p w:rsidR="00D91A25" w:rsidRPr="00D81D78" w:rsidRDefault="00D91A25" w:rsidP="00D81D78">
            <w:pPr>
              <w:pStyle w:val="tNormal"/>
            </w:pPr>
            <w:r w:rsidRPr="00D81D78">
              <w:t xml:space="preserve">Text </w:t>
            </w:r>
          </w:p>
        </w:tc>
        <w:tc>
          <w:tcPr>
            <w:tcW w:w="5850" w:type="dxa"/>
          </w:tcPr>
          <w:p w:rsidR="00D91A25" w:rsidRPr="00D81D78" w:rsidRDefault="00D91A25" w:rsidP="00D81D78">
            <w:pPr>
              <w:pStyle w:val="tNormal"/>
            </w:pPr>
            <w:r w:rsidRPr="00D81D78">
              <w:t xml:space="preserve">Notice ID number </w:t>
            </w:r>
          </w:p>
        </w:tc>
      </w:tr>
      <w:tr w:rsidR="00D91A25" w:rsidRPr="00D81D78" w:rsidTr="00266F42">
        <w:trPr>
          <w:trHeight w:val="111"/>
        </w:trPr>
        <w:tc>
          <w:tcPr>
            <w:tcW w:w="2178" w:type="dxa"/>
          </w:tcPr>
          <w:p w:rsidR="00D91A25" w:rsidRPr="00D81D78" w:rsidRDefault="00D91A25" w:rsidP="00D81D78">
            <w:pPr>
              <w:pStyle w:val="tNormal"/>
            </w:pPr>
            <w:r w:rsidRPr="00D81D78">
              <w:t xml:space="preserve">Full Name </w:t>
            </w:r>
          </w:p>
        </w:tc>
        <w:tc>
          <w:tcPr>
            <w:tcW w:w="1620" w:type="dxa"/>
          </w:tcPr>
          <w:p w:rsidR="00D91A25" w:rsidRPr="00D81D78" w:rsidRDefault="00D91A25" w:rsidP="00D81D78">
            <w:pPr>
              <w:pStyle w:val="tNormal"/>
            </w:pPr>
            <w:r w:rsidRPr="00D81D78">
              <w:t xml:space="preserve">Text </w:t>
            </w:r>
          </w:p>
        </w:tc>
        <w:tc>
          <w:tcPr>
            <w:tcW w:w="5850" w:type="dxa"/>
          </w:tcPr>
          <w:p w:rsidR="00D91A25" w:rsidRPr="00D81D78" w:rsidRDefault="00D91A25" w:rsidP="00D81D78">
            <w:pPr>
              <w:pStyle w:val="tNormal"/>
            </w:pPr>
            <w:r w:rsidRPr="00D81D78">
              <w:t xml:space="preserve">Licensee’s full name </w:t>
            </w:r>
          </w:p>
        </w:tc>
      </w:tr>
      <w:tr w:rsidR="00D91A25" w:rsidRPr="00D81D78" w:rsidTr="00266F42">
        <w:trPr>
          <w:trHeight w:val="111"/>
        </w:trPr>
        <w:tc>
          <w:tcPr>
            <w:tcW w:w="2178" w:type="dxa"/>
          </w:tcPr>
          <w:p w:rsidR="00D91A25" w:rsidRPr="00D81D78" w:rsidRDefault="00D91A25" w:rsidP="00D81D78">
            <w:pPr>
              <w:pStyle w:val="tNormal"/>
            </w:pPr>
            <w:r w:rsidRPr="00D81D78">
              <w:t xml:space="preserve">Race Track </w:t>
            </w:r>
          </w:p>
        </w:tc>
        <w:tc>
          <w:tcPr>
            <w:tcW w:w="1620" w:type="dxa"/>
          </w:tcPr>
          <w:p w:rsidR="00D91A25" w:rsidRPr="00D81D78" w:rsidRDefault="00D91A25" w:rsidP="00D81D78">
            <w:pPr>
              <w:pStyle w:val="tNormal"/>
            </w:pPr>
            <w:r w:rsidRPr="00D81D78">
              <w:t xml:space="preserve">Text </w:t>
            </w:r>
          </w:p>
        </w:tc>
        <w:tc>
          <w:tcPr>
            <w:tcW w:w="5850" w:type="dxa"/>
          </w:tcPr>
          <w:p w:rsidR="00D91A25" w:rsidRPr="00D81D78" w:rsidRDefault="00D91A25" w:rsidP="00D81D78">
            <w:pPr>
              <w:pStyle w:val="tNormal"/>
            </w:pPr>
            <w:r w:rsidRPr="00D81D78">
              <w:t xml:space="preserve">Issuing location </w:t>
            </w:r>
          </w:p>
        </w:tc>
      </w:tr>
      <w:tr w:rsidR="00D91A25" w:rsidRPr="00D81D78" w:rsidTr="00266F42">
        <w:trPr>
          <w:trHeight w:val="237"/>
        </w:trPr>
        <w:tc>
          <w:tcPr>
            <w:tcW w:w="2178" w:type="dxa"/>
          </w:tcPr>
          <w:p w:rsidR="00D91A25" w:rsidRPr="00D81D78" w:rsidRDefault="00D91A25" w:rsidP="00D81D78">
            <w:pPr>
              <w:pStyle w:val="tNormal"/>
            </w:pPr>
            <w:r w:rsidRPr="00D81D78">
              <w:t xml:space="preserve">Race Type </w:t>
            </w:r>
          </w:p>
        </w:tc>
        <w:tc>
          <w:tcPr>
            <w:tcW w:w="1620" w:type="dxa"/>
          </w:tcPr>
          <w:p w:rsidR="00D91A25" w:rsidRPr="00D81D78" w:rsidRDefault="00D91A25" w:rsidP="00D81D78">
            <w:pPr>
              <w:pStyle w:val="tNormal"/>
            </w:pPr>
            <w:r w:rsidRPr="00D81D78">
              <w:t xml:space="preserve">Text </w:t>
            </w:r>
          </w:p>
        </w:tc>
        <w:tc>
          <w:tcPr>
            <w:tcW w:w="5850" w:type="dxa"/>
          </w:tcPr>
          <w:p w:rsidR="00D91A25" w:rsidRPr="00D81D78" w:rsidRDefault="00D91A25" w:rsidP="00D81D78">
            <w:pPr>
              <w:pStyle w:val="tNormal"/>
            </w:pPr>
            <w:r w:rsidRPr="00D81D78">
              <w:t xml:space="preserve">Racing division: Harness or Thoroughbred; “?” indicates unknown </w:t>
            </w:r>
          </w:p>
        </w:tc>
      </w:tr>
      <w:tr w:rsidR="00D91A25" w:rsidRPr="00D81D78" w:rsidTr="00266F42">
        <w:trPr>
          <w:trHeight w:val="111"/>
        </w:trPr>
        <w:tc>
          <w:tcPr>
            <w:tcW w:w="2178" w:type="dxa"/>
          </w:tcPr>
          <w:p w:rsidR="00D91A25" w:rsidRPr="00D81D78" w:rsidRDefault="00D91A25" w:rsidP="00D81D78">
            <w:pPr>
              <w:pStyle w:val="tNormal"/>
            </w:pPr>
            <w:r w:rsidRPr="00D81D78">
              <w:t xml:space="preserve">Type </w:t>
            </w:r>
          </w:p>
        </w:tc>
        <w:tc>
          <w:tcPr>
            <w:tcW w:w="1620" w:type="dxa"/>
          </w:tcPr>
          <w:p w:rsidR="00D91A25" w:rsidRPr="00D81D78" w:rsidRDefault="00D91A25" w:rsidP="00D81D78">
            <w:pPr>
              <w:pStyle w:val="tNormal"/>
            </w:pPr>
            <w:r w:rsidRPr="00D81D78">
              <w:t xml:space="preserve">Text </w:t>
            </w:r>
          </w:p>
        </w:tc>
        <w:tc>
          <w:tcPr>
            <w:tcW w:w="5850" w:type="dxa"/>
          </w:tcPr>
          <w:p w:rsidR="00D91A25" w:rsidRPr="00D81D78" w:rsidRDefault="00D91A25" w:rsidP="00D81D78">
            <w:pPr>
              <w:pStyle w:val="tNormal"/>
            </w:pPr>
            <w:r w:rsidRPr="00D81D78">
              <w:t xml:space="preserve">Type of ruling: Fine, Suspension, Denial </w:t>
            </w:r>
          </w:p>
        </w:tc>
      </w:tr>
      <w:tr w:rsidR="00D91A25" w:rsidRPr="00D81D78" w:rsidTr="00266F42">
        <w:trPr>
          <w:trHeight w:val="111"/>
        </w:trPr>
        <w:tc>
          <w:tcPr>
            <w:tcW w:w="2178" w:type="dxa"/>
          </w:tcPr>
          <w:p w:rsidR="00D91A25" w:rsidRPr="00D81D78" w:rsidRDefault="00D91A25" w:rsidP="00D81D78">
            <w:pPr>
              <w:pStyle w:val="tNormal"/>
            </w:pPr>
            <w:r w:rsidRPr="00D81D78">
              <w:t xml:space="preserve">Notice Date </w:t>
            </w:r>
          </w:p>
        </w:tc>
        <w:tc>
          <w:tcPr>
            <w:tcW w:w="1620" w:type="dxa"/>
          </w:tcPr>
          <w:p w:rsidR="00D91A25" w:rsidRPr="00D81D78" w:rsidRDefault="00D91A25" w:rsidP="00D81D78">
            <w:pPr>
              <w:pStyle w:val="tNormal"/>
            </w:pPr>
            <w:r w:rsidRPr="00D81D78">
              <w:t xml:space="preserve">Date </w:t>
            </w:r>
          </w:p>
        </w:tc>
        <w:tc>
          <w:tcPr>
            <w:tcW w:w="5850" w:type="dxa"/>
          </w:tcPr>
          <w:p w:rsidR="00D91A25" w:rsidRPr="00D81D78" w:rsidRDefault="00D91A25" w:rsidP="00D81D78">
            <w:pPr>
              <w:pStyle w:val="tNormal"/>
            </w:pPr>
            <w:r w:rsidRPr="00D81D78">
              <w:t xml:space="preserve">Date of Notice for ruling </w:t>
            </w:r>
          </w:p>
        </w:tc>
      </w:tr>
      <w:tr w:rsidR="00D91A25" w:rsidRPr="00D81D78" w:rsidTr="00266F42">
        <w:trPr>
          <w:trHeight w:val="241"/>
        </w:trPr>
        <w:tc>
          <w:tcPr>
            <w:tcW w:w="2178" w:type="dxa"/>
          </w:tcPr>
          <w:p w:rsidR="00D91A25" w:rsidRPr="00D81D78" w:rsidRDefault="00D91A25" w:rsidP="00D81D78">
            <w:pPr>
              <w:pStyle w:val="tNormal"/>
            </w:pPr>
            <w:r w:rsidRPr="00D81D78">
              <w:t xml:space="preserve">Rules </w:t>
            </w:r>
          </w:p>
        </w:tc>
        <w:tc>
          <w:tcPr>
            <w:tcW w:w="1620" w:type="dxa"/>
          </w:tcPr>
          <w:p w:rsidR="00D91A25" w:rsidRPr="00D81D78" w:rsidRDefault="00D91A25" w:rsidP="00D81D78">
            <w:pPr>
              <w:pStyle w:val="tNormal"/>
            </w:pPr>
            <w:r w:rsidRPr="00D81D78">
              <w:t xml:space="preserve">Text </w:t>
            </w:r>
          </w:p>
        </w:tc>
        <w:tc>
          <w:tcPr>
            <w:tcW w:w="5850" w:type="dxa"/>
          </w:tcPr>
          <w:p w:rsidR="00D91A25" w:rsidRPr="00D81D78" w:rsidRDefault="00D91A25" w:rsidP="00D81D78">
            <w:pPr>
              <w:pStyle w:val="tNormal"/>
            </w:pPr>
            <w:r w:rsidRPr="00D81D78">
              <w:t xml:space="preserve">Rules violated; public reference list of rules available at http://www.gaming.ny.gov/statutes.php </w:t>
            </w:r>
          </w:p>
        </w:tc>
      </w:tr>
      <w:tr w:rsidR="00D91A25" w:rsidRPr="00D81D78" w:rsidTr="00266F42">
        <w:trPr>
          <w:trHeight w:val="111"/>
        </w:trPr>
        <w:tc>
          <w:tcPr>
            <w:tcW w:w="2178" w:type="dxa"/>
          </w:tcPr>
          <w:p w:rsidR="00D91A25" w:rsidRPr="00D81D78" w:rsidRDefault="00D91A25" w:rsidP="00D81D78">
            <w:pPr>
              <w:pStyle w:val="tNormal"/>
            </w:pPr>
            <w:r w:rsidRPr="00D81D78">
              <w:t xml:space="preserve">Ruling Text </w:t>
            </w:r>
          </w:p>
        </w:tc>
        <w:tc>
          <w:tcPr>
            <w:tcW w:w="1620" w:type="dxa"/>
          </w:tcPr>
          <w:p w:rsidR="00D91A25" w:rsidRPr="00D81D78" w:rsidRDefault="00D91A25" w:rsidP="00D81D78">
            <w:pPr>
              <w:pStyle w:val="tNormal"/>
            </w:pPr>
            <w:r w:rsidRPr="00D81D78">
              <w:t xml:space="preserve">Text </w:t>
            </w:r>
          </w:p>
        </w:tc>
        <w:tc>
          <w:tcPr>
            <w:tcW w:w="5850" w:type="dxa"/>
          </w:tcPr>
          <w:p w:rsidR="00D91A25" w:rsidRPr="00D81D78" w:rsidRDefault="00D91A25" w:rsidP="00D81D78">
            <w:pPr>
              <w:pStyle w:val="tNormal"/>
            </w:pPr>
            <w:r w:rsidRPr="00D81D78">
              <w:t xml:space="preserve">Text description of the ruling </w:t>
            </w:r>
          </w:p>
        </w:tc>
      </w:tr>
      <w:tr w:rsidR="00D91A25" w:rsidRPr="00D81D78" w:rsidTr="00266F42">
        <w:trPr>
          <w:trHeight w:val="111"/>
        </w:trPr>
        <w:tc>
          <w:tcPr>
            <w:tcW w:w="2178" w:type="dxa"/>
          </w:tcPr>
          <w:p w:rsidR="00D91A25" w:rsidRPr="00D81D78" w:rsidRDefault="00D91A25" w:rsidP="00D81D78">
            <w:pPr>
              <w:pStyle w:val="tNormal"/>
            </w:pPr>
            <w:r w:rsidRPr="00D81D78">
              <w:t xml:space="preserve">Occupation </w:t>
            </w:r>
          </w:p>
        </w:tc>
        <w:tc>
          <w:tcPr>
            <w:tcW w:w="1620" w:type="dxa"/>
          </w:tcPr>
          <w:p w:rsidR="00D91A25" w:rsidRPr="00D81D78" w:rsidRDefault="00D91A25" w:rsidP="00D81D78">
            <w:pPr>
              <w:pStyle w:val="tNormal"/>
            </w:pPr>
            <w:r w:rsidRPr="00D81D78">
              <w:t xml:space="preserve">Text </w:t>
            </w:r>
          </w:p>
        </w:tc>
        <w:tc>
          <w:tcPr>
            <w:tcW w:w="5850" w:type="dxa"/>
          </w:tcPr>
          <w:p w:rsidR="00D91A25" w:rsidRPr="00D81D78" w:rsidRDefault="00D91A25" w:rsidP="00D81D78">
            <w:pPr>
              <w:pStyle w:val="tNormal"/>
            </w:pPr>
            <w:r w:rsidRPr="00D81D78">
              <w:t xml:space="preserve">Licensee’s occupation </w:t>
            </w:r>
          </w:p>
        </w:tc>
      </w:tr>
      <w:tr w:rsidR="00D91A25" w:rsidRPr="00D81D78" w:rsidTr="00266F42">
        <w:trPr>
          <w:trHeight w:val="111"/>
        </w:trPr>
        <w:tc>
          <w:tcPr>
            <w:tcW w:w="2178" w:type="dxa"/>
          </w:tcPr>
          <w:p w:rsidR="00D91A25" w:rsidRPr="00D81D78" w:rsidRDefault="00D91A25" w:rsidP="00D81D78">
            <w:pPr>
              <w:pStyle w:val="tNormal"/>
            </w:pPr>
            <w:r w:rsidRPr="00D81D78">
              <w:t xml:space="preserve">Fine Amount </w:t>
            </w:r>
          </w:p>
        </w:tc>
        <w:tc>
          <w:tcPr>
            <w:tcW w:w="1620" w:type="dxa"/>
          </w:tcPr>
          <w:p w:rsidR="00D91A25" w:rsidRPr="00D81D78" w:rsidRDefault="00D91A25" w:rsidP="00D81D78">
            <w:pPr>
              <w:pStyle w:val="tNormal"/>
            </w:pPr>
            <w:r w:rsidRPr="00D81D78">
              <w:t xml:space="preserve">Numeric </w:t>
            </w:r>
          </w:p>
        </w:tc>
        <w:tc>
          <w:tcPr>
            <w:tcW w:w="5850" w:type="dxa"/>
          </w:tcPr>
          <w:p w:rsidR="00D91A25" w:rsidRPr="00D81D78" w:rsidRDefault="00D91A25" w:rsidP="00D81D78">
            <w:pPr>
              <w:pStyle w:val="tNormal"/>
            </w:pPr>
            <w:r w:rsidRPr="00D81D78">
              <w:t xml:space="preserve">Fine amount in dollars </w:t>
            </w:r>
          </w:p>
        </w:tc>
      </w:tr>
      <w:tr w:rsidR="00D91A25" w:rsidRPr="00D81D78" w:rsidTr="00266F42">
        <w:trPr>
          <w:trHeight w:val="111"/>
        </w:trPr>
        <w:tc>
          <w:tcPr>
            <w:tcW w:w="2178" w:type="dxa"/>
          </w:tcPr>
          <w:p w:rsidR="00D91A25" w:rsidRPr="00D81D78" w:rsidRDefault="00D91A25" w:rsidP="00D81D78">
            <w:pPr>
              <w:pStyle w:val="tNormal"/>
            </w:pPr>
            <w:r w:rsidRPr="00D81D78">
              <w:t xml:space="preserve">Suspension Start Date </w:t>
            </w:r>
          </w:p>
        </w:tc>
        <w:tc>
          <w:tcPr>
            <w:tcW w:w="1620" w:type="dxa"/>
          </w:tcPr>
          <w:p w:rsidR="00D91A25" w:rsidRPr="00D81D78" w:rsidRDefault="00D91A25" w:rsidP="00D81D78">
            <w:pPr>
              <w:pStyle w:val="tNormal"/>
            </w:pPr>
            <w:r w:rsidRPr="00D81D78">
              <w:t xml:space="preserve">Date </w:t>
            </w:r>
          </w:p>
        </w:tc>
        <w:tc>
          <w:tcPr>
            <w:tcW w:w="5850" w:type="dxa"/>
          </w:tcPr>
          <w:p w:rsidR="00D91A25" w:rsidRPr="00D81D78" w:rsidRDefault="00D91A25" w:rsidP="00D81D78">
            <w:pPr>
              <w:pStyle w:val="tNormal"/>
            </w:pPr>
            <w:r w:rsidRPr="00D81D78">
              <w:t xml:space="preserve">Suspension starting date </w:t>
            </w:r>
          </w:p>
        </w:tc>
      </w:tr>
      <w:tr w:rsidR="00D91A25" w:rsidRPr="00D81D78" w:rsidTr="00266F42">
        <w:trPr>
          <w:trHeight w:val="111"/>
        </w:trPr>
        <w:tc>
          <w:tcPr>
            <w:tcW w:w="2178" w:type="dxa"/>
          </w:tcPr>
          <w:p w:rsidR="00D91A25" w:rsidRPr="00D81D78" w:rsidRDefault="00D91A25" w:rsidP="00D81D78">
            <w:pPr>
              <w:pStyle w:val="tNormal"/>
            </w:pPr>
            <w:r w:rsidRPr="00D81D78">
              <w:t xml:space="preserve">Suspension End Date </w:t>
            </w:r>
          </w:p>
        </w:tc>
        <w:tc>
          <w:tcPr>
            <w:tcW w:w="1620" w:type="dxa"/>
          </w:tcPr>
          <w:p w:rsidR="00D91A25" w:rsidRPr="00D81D78" w:rsidRDefault="00D91A25" w:rsidP="00D81D78">
            <w:pPr>
              <w:pStyle w:val="tNormal"/>
            </w:pPr>
            <w:r w:rsidRPr="00D81D78">
              <w:t xml:space="preserve">Date </w:t>
            </w:r>
          </w:p>
        </w:tc>
        <w:tc>
          <w:tcPr>
            <w:tcW w:w="5850" w:type="dxa"/>
          </w:tcPr>
          <w:p w:rsidR="00D91A25" w:rsidRPr="00D81D78" w:rsidRDefault="00D91A25" w:rsidP="00D81D78">
            <w:pPr>
              <w:pStyle w:val="tNormal"/>
            </w:pPr>
            <w:r w:rsidRPr="00D81D78">
              <w:t xml:space="preserve">Suspension ending date </w:t>
            </w:r>
          </w:p>
        </w:tc>
      </w:tr>
      <w:tr w:rsidR="00D91A25" w:rsidRPr="00D81D78" w:rsidTr="00266F42">
        <w:trPr>
          <w:trHeight w:val="111"/>
        </w:trPr>
        <w:tc>
          <w:tcPr>
            <w:tcW w:w="2178" w:type="dxa"/>
          </w:tcPr>
          <w:p w:rsidR="00D91A25" w:rsidRPr="00D81D78" w:rsidRDefault="00D91A25" w:rsidP="00D81D78">
            <w:pPr>
              <w:pStyle w:val="tNormal"/>
            </w:pPr>
            <w:r w:rsidRPr="00D81D78">
              <w:t xml:space="preserve">Days Suspended </w:t>
            </w:r>
          </w:p>
        </w:tc>
        <w:tc>
          <w:tcPr>
            <w:tcW w:w="1620" w:type="dxa"/>
          </w:tcPr>
          <w:p w:rsidR="00D91A25" w:rsidRPr="00D81D78" w:rsidRDefault="00D91A25" w:rsidP="00D81D78">
            <w:pPr>
              <w:pStyle w:val="tNormal"/>
            </w:pPr>
            <w:r w:rsidRPr="00D81D78">
              <w:t xml:space="preserve">Text </w:t>
            </w:r>
          </w:p>
        </w:tc>
        <w:tc>
          <w:tcPr>
            <w:tcW w:w="5850" w:type="dxa"/>
          </w:tcPr>
          <w:p w:rsidR="00D91A25" w:rsidRPr="00D81D78" w:rsidRDefault="00D91A25" w:rsidP="00D81D78">
            <w:pPr>
              <w:pStyle w:val="tNormal"/>
            </w:pPr>
            <w:r w:rsidRPr="00D81D78">
              <w:t>Number of days suspended  or description of period of suspension</w:t>
            </w:r>
          </w:p>
        </w:tc>
      </w:tr>
    </w:tbl>
    <w:p w:rsidR="00650A57" w:rsidRDefault="00650A57" w:rsidP="00650A57"/>
    <w:p w:rsidR="00192E8B" w:rsidRPr="00192E8B" w:rsidRDefault="0069045B" w:rsidP="00650A57">
      <w:pPr>
        <w:rPr>
          <w:rFonts w:eastAsia="Times New Roman"/>
          <w:color w:val="0000FF"/>
          <w:szCs w:val="22"/>
          <w:u w:val="single"/>
          <w:lang w:eastAsia="en-US"/>
        </w:rPr>
      </w:pPr>
      <w:r>
        <w:rPr>
          <w:szCs w:val="22"/>
        </w:rPr>
        <w:t xml:space="preserve">This data was obtained from the New York State government website: </w:t>
      </w:r>
      <w:r w:rsidR="00650A57" w:rsidRPr="00650A57">
        <w:rPr>
          <w:szCs w:val="22"/>
        </w:rPr>
        <w:t xml:space="preserve"> </w:t>
      </w:r>
      <w:hyperlink r:id="rId7" w:history="1">
        <w:r w:rsidR="00650A57" w:rsidRPr="00650A57">
          <w:rPr>
            <w:rFonts w:eastAsia="Times New Roman"/>
            <w:color w:val="0000FF"/>
            <w:szCs w:val="22"/>
            <w:u w:val="single"/>
            <w:lang w:eastAsia="en-US"/>
          </w:rPr>
          <w:t>https://data.ny.gov/Government-Finance/Horse-Racing-Rulings-Beginning-1985/igam-2tkj</w:t>
        </w:r>
      </w:hyperlink>
    </w:p>
    <w:p w:rsidR="00192E8B" w:rsidRDefault="00192E8B" w:rsidP="00192E8B">
      <w:r>
        <w:t xml:space="preserve">This data </w:t>
      </w:r>
      <w:r w:rsidR="0024584A">
        <w:t xml:space="preserve">is called </w:t>
      </w:r>
      <w:r w:rsidR="0024584A">
        <w:rPr>
          <w:i/>
          <w:iCs/>
        </w:rPr>
        <w:t>horse-racing-rulings-beginning-1985.</w:t>
      </w:r>
      <w:r w:rsidR="0024584A" w:rsidRPr="0024584A">
        <w:t>csv</w:t>
      </w:r>
      <w:r w:rsidR="0024584A">
        <w:t xml:space="preserve"> and </w:t>
      </w:r>
      <w:r w:rsidRPr="0024584A">
        <w:t>contains</w:t>
      </w:r>
      <w:r w:rsidR="00D20480">
        <w:t xml:space="preserve"> rulings since 1985</w:t>
      </w:r>
      <w:r w:rsidR="0024584A">
        <w:t xml:space="preserve">. This set has </w:t>
      </w:r>
      <w:r>
        <w:t>36,790 rows and 14 columns</w:t>
      </w:r>
      <w:r w:rsidR="0024584A">
        <w:t>.</w:t>
      </w:r>
    </w:p>
    <w:p w:rsidR="00B13798" w:rsidRDefault="00B13798" w:rsidP="00B13798">
      <w:pPr>
        <w:pStyle w:val="Heading2"/>
      </w:pPr>
      <w:r>
        <w:t xml:space="preserve">Overall </w:t>
      </w:r>
      <w:r w:rsidR="000D49F7">
        <w:t xml:space="preserve">Data </w:t>
      </w:r>
      <w:r>
        <w:t>Approach</w:t>
      </w:r>
    </w:p>
    <w:p w:rsidR="000D49F7" w:rsidRDefault="00192E8B" w:rsidP="00B13798">
      <w:r>
        <w:t xml:space="preserve">A subset of the data was used for this assignment to only </w:t>
      </w:r>
      <w:r w:rsidR="00B13798">
        <w:t xml:space="preserve">contain data </w:t>
      </w:r>
      <w:r w:rsidR="0024584A">
        <w:t>for</w:t>
      </w:r>
      <w:r w:rsidR="00B13798">
        <w:t xml:space="preserve"> the years of 2009 – 2019</w:t>
      </w:r>
      <w:r w:rsidR="0024584A">
        <w:t>. This was done so that for my final project, this d</w:t>
      </w:r>
      <w:r>
        <w:t>ataset could be used in conjunction with the other data sets</w:t>
      </w:r>
      <w:r w:rsidR="00B13798">
        <w:t xml:space="preserve"> which only ha</w:t>
      </w:r>
      <w:r w:rsidR="0024584A">
        <w:t>ve</w:t>
      </w:r>
      <w:r w:rsidR="00B13798">
        <w:t xml:space="preserve"> data </w:t>
      </w:r>
      <w:r>
        <w:t xml:space="preserve">from the year </w:t>
      </w:r>
      <w:r w:rsidR="00B13798">
        <w:t xml:space="preserve">2009. </w:t>
      </w:r>
      <w:r>
        <w:t>This reduced the overall dataset to 11,516 rows and 14 columns.</w:t>
      </w:r>
    </w:p>
    <w:p w:rsidR="00B13798" w:rsidRDefault="000D49F7" w:rsidP="00B13798">
      <w:r>
        <w:t xml:space="preserve">No data was </w:t>
      </w:r>
      <w:r w:rsidR="0024584A">
        <w:t xml:space="preserve">initially </w:t>
      </w:r>
      <w:r>
        <w:t xml:space="preserve">removed because when evaluated, the missing data was not required and therefore would not </w:t>
      </w:r>
      <w:r w:rsidR="00B13798">
        <w:t>affect the data results.</w:t>
      </w:r>
      <w:r w:rsidR="0024584A">
        <w:t xml:space="preserve"> However, in the response to some questions, some data was removed for graphing purposes.</w:t>
      </w:r>
    </w:p>
    <w:p w:rsidR="000D49F7" w:rsidRDefault="000D49F7" w:rsidP="00B13798">
      <w:r>
        <w:t xml:space="preserve">All data was read into a </w:t>
      </w:r>
      <w:r>
        <w:rPr>
          <w:i/>
          <w:iCs/>
        </w:rPr>
        <w:t>pandas</w:t>
      </w:r>
      <w:r>
        <w:t xml:space="preserve"> </w:t>
      </w:r>
      <w:proofErr w:type="spellStart"/>
      <w:r>
        <w:t>dataframe</w:t>
      </w:r>
      <w:proofErr w:type="spellEnd"/>
      <w:r>
        <w:t xml:space="preserve"> for manipulation. Outputs with summarized or gathered information from the source data was also placed into a </w:t>
      </w:r>
      <w:proofErr w:type="spellStart"/>
      <w:r>
        <w:t>dataframe</w:t>
      </w:r>
      <w:proofErr w:type="spellEnd"/>
      <w:r>
        <w:t xml:space="preserve"> before </w:t>
      </w:r>
      <w:r w:rsidR="0024584A">
        <w:t xml:space="preserve">plotting with </w:t>
      </w:r>
      <w:r w:rsidR="0024584A">
        <w:rPr>
          <w:i/>
          <w:iCs/>
        </w:rPr>
        <w:t>seaborn</w:t>
      </w:r>
      <w:r>
        <w:t>.</w:t>
      </w:r>
    </w:p>
    <w:p w:rsidR="007433EF" w:rsidRDefault="007433EF" w:rsidP="007433EF">
      <w:pPr>
        <w:pStyle w:val="Heading1"/>
      </w:pPr>
      <w:r>
        <w:t>Program Description</w:t>
      </w:r>
    </w:p>
    <w:p w:rsidR="007433EF" w:rsidRDefault="007433EF" w:rsidP="007433EF">
      <w:r>
        <w:t>The</w:t>
      </w:r>
      <w:r w:rsidR="00D35E2B">
        <w:t xml:space="preserve"> code is well commented; however, the</w:t>
      </w:r>
      <w:r>
        <w:t xml:space="preserve"> program is outlined in the following sections</w:t>
      </w:r>
      <w:r w:rsidR="00D35E2B">
        <w:t>:</w:t>
      </w:r>
    </w:p>
    <w:p w:rsidR="007433EF" w:rsidRDefault="007433EF" w:rsidP="008521E8">
      <w:pPr>
        <w:pStyle w:val="ListParagraph"/>
        <w:numPr>
          <w:ilvl w:val="0"/>
          <w:numId w:val="18"/>
        </w:numPr>
      </w:pPr>
      <w:r>
        <w:t>Package Import</w:t>
      </w:r>
      <w:r>
        <w:br/>
        <w:t>In this section, the packages that will be used as part of the program are imported.</w:t>
      </w:r>
      <w:r w:rsidR="0024584A">
        <w:t xml:space="preserve"> </w:t>
      </w:r>
      <w:r>
        <w:t>Data Load</w:t>
      </w:r>
      <w:r w:rsidR="00D35E2B">
        <w:t>, Structure</w:t>
      </w:r>
      <w:r>
        <w:t xml:space="preserve"> and Preparation</w:t>
      </w:r>
      <w:r>
        <w:br/>
        <w:t xml:space="preserve">In this section, the data is loaded by reading the </w:t>
      </w:r>
      <w:r w:rsidRPr="0024584A">
        <w:rPr>
          <w:i/>
          <w:iCs/>
        </w:rPr>
        <w:t>csv</w:t>
      </w:r>
      <w:r>
        <w:t xml:space="preserve"> file into a </w:t>
      </w:r>
      <w:r w:rsidRPr="0024584A">
        <w:rPr>
          <w:i/>
          <w:iCs/>
        </w:rPr>
        <w:t>pandas</w:t>
      </w:r>
      <w:r>
        <w:t xml:space="preserve"> </w:t>
      </w:r>
      <w:proofErr w:type="spellStart"/>
      <w:r>
        <w:t>dataframe</w:t>
      </w:r>
      <w:proofErr w:type="spellEnd"/>
      <w:r>
        <w:t xml:space="preserve"> for manipulation. </w:t>
      </w:r>
      <w:r w:rsidR="0024584A">
        <w:t>A full path name was provided to the datafile for reading.</w:t>
      </w:r>
      <w:r w:rsidR="0024584A">
        <w:t xml:space="preserve"> </w:t>
      </w:r>
      <w:r>
        <w:t>As mentioned, earlier years were removed from the data so the data only reflects the last decade.</w:t>
      </w:r>
      <w:r w:rsidR="00D35E2B">
        <w:t xml:space="preserve"> Missing data was investigated, but there was no need to remove missing data from the data set.</w:t>
      </w:r>
      <w:r w:rsidR="00D35E2B" w:rsidRPr="0024584A">
        <w:rPr>
          <w:color w:val="FF0000"/>
        </w:rPr>
        <w:t xml:space="preserve"> </w:t>
      </w:r>
    </w:p>
    <w:p w:rsidR="007433EF" w:rsidRPr="007433EF" w:rsidRDefault="00D35E2B" w:rsidP="004B4F48">
      <w:pPr>
        <w:pStyle w:val="ListParagraph"/>
        <w:numPr>
          <w:ilvl w:val="0"/>
          <w:numId w:val="18"/>
        </w:numPr>
      </w:pPr>
      <w:r>
        <w:t>Analysis and Graphing</w:t>
      </w:r>
      <w:r>
        <w:br/>
        <w:t>The next section</w:t>
      </w:r>
      <w:r w:rsidR="005C3926">
        <w:t xml:space="preserve">s </w:t>
      </w:r>
      <w:r w:rsidR="0024584A">
        <w:t>in the program consists of manipulating the data into different subsets to answer specific questions and for graphing purposes. T</w:t>
      </w:r>
      <w:r w:rsidR="005C3926">
        <w:t xml:space="preserve">he </w:t>
      </w:r>
      <w:r w:rsidR="005C3926" w:rsidRPr="005C3926">
        <w:rPr>
          <w:i/>
          <w:iCs/>
        </w:rPr>
        <w:t>seaborn</w:t>
      </w:r>
      <w:r w:rsidR="005C3926">
        <w:t xml:space="preserve"> package was used for graphing.</w:t>
      </w:r>
    </w:p>
    <w:p w:rsidR="00E965B4" w:rsidRDefault="00EA778C" w:rsidP="00EA778C">
      <w:pPr>
        <w:pStyle w:val="Heading1"/>
      </w:pPr>
      <w:r>
        <w:t>Analysis</w:t>
      </w:r>
      <w:r w:rsidR="00F43A83">
        <w:t xml:space="preserve"> (Questions)</w:t>
      </w:r>
    </w:p>
    <w:p w:rsidR="00EA778C" w:rsidRDefault="00EA778C" w:rsidP="00EA778C">
      <w:r>
        <w:t xml:space="preserve">As part of reviewing this data set, the following </w:t>
      </w:r>
      <w:r w:rsidR="0093527B">
        <w:t xml:space="preserve">questions could be </w:t>
      </w:r>
      <w:r w:rsidR="000D49F7">
        <w:t>explored and</w:t>
      </w:r>
      <w:r>
        <w:t xml:space="preserve"> analyzed:</w:t>
      </w:r>
    </w:p>
    <w:p w:rsidR="00FB56C7" w:rsidRDefault="00FB56C7" w:rsidP="00F80774">
      <w:pPr>
        <w:pStyle w:val="Heading2"/>
      </w:pPr>
      <w:r>
        <w:t xml:space="preserve">Overall </w:t>
      </w:r>
      <w:r w:rsidRPr="00F80774">
        <w:t>Infractions</w:t>
      </w:r>
    </w:p>
    <w:p w:rsidR="00E77FFA" w:rsidRPr="00E77FFA" w:rsidRDefault="00E77FFA" w:rsidP="00E77FFA">
      <w:r>
        <w:t xml:space="preserve">The first set of questions were related to </w:t>
      </w:r>
      <w:r w:rsidR="00D82986">
        <w:t>summing</w:t>
      </w:r>
      <w:r>
        <w:t xml:space="preserve"> the number of infractions and grouping them in different ways to look for trends or other information that gave us some additional insight into the data.</w:t>
      </w:r>
    </w:p>
    <w:p w:rsidR="00FB56C7" w:rsidRPr="00FB56C7" w:rsidRDefault="00FB56C7" w:rsidP="00F80774">
      <w:pPr>
        <w:pStyle w:val="Heading3"/>
      </w:pPr>
      <w:r w:rsidRPr="00FB56C7">
        <w:t>Infractions by Race Track</w:t>
      </w:r>
    </w:p>
    <w:p w:rsidR="00FB56C7" w:rsidRDefault="00FB56C7" w:rsidP="00F80774">
      <w:pPr>
        <w:pStyle w:val="Question"/>
      </w:pPr>
      <w:r>
        <w:t>Question 1: Which tracks have the most infractions?</w:t>
      </w:r>
    </w:p>
    <w:p w:rsidR="007A42FF" w:rsidRDefault="00BF663C" w:rsidP="00BF663C">
      <w:r>
        <w:t xml:space="preserve">In order to review which tracks have had the most infractions, the rulings data set is grouped by “Race Track” and then the number of matching </w:t>
      </w:r>
      <w:r w:rsidR="00D82986">
        <w:t>infractions</w:t>
      </w:r>
      <w:r>
        <w:t xml:space="preserve"> for each track is counted to provide a new smaller data frame which </w:t>
      </w:r>
      <w:r w:rsidR="000101ED">
        <w:t>is</w:t>
      </w:r>
      <w:r>
        <w:t xml:space="preserve"> called </w:t>
      </w:r>
      <w:proofErr w:type="spellStart"/>
      <w:r>
        <w:rPr>
          <w:i/>
          <w:iCs/>
        </w:rPr>
        <w:t>rulingsDFbyTrack</w:t>
      </w:r>
      <w:proofErr w:type="spellEnd"/>
      <w:r w:rsidR="000101ED">
        <w:t>. For this graph, we were not interested in overall “Main Office” infractions, but only those pertinent to an individual race track, so data without a specific track name was removed. The final graph is reflected</w:t>
      </w:r>
      <w:r w:rsidR="00D82986">
        <w:t xml:space="preserve"> on the following page</w:t>
      </w:r>
      <w:r w:rsidR="000101ED">
        <w:t>.</w:t>
      </w:r>
    </w:p>
    <w:p w:rsidR="000101ED" w:rsidRDefault="007554FE" w:rsidP="00632E54">
      <w:pPr>
        <w:pStyle w:val="FigurePicture"/>
      </w:pPr>
      <w:r w:rsidRPr="007554FE">
        <w:rPr>
          <w:noProof/>
        </w:rPr>
        <w:lastRenderedPageBreak/>
        <w:drawing>
          <wp:inline distT="0" distB="0" distL="0" distR="0" wp14:anchorId="4DB48D63" wp14:editId="12E4AEF1">
            <wp:extent cx="4678834" cy="3547534"/>
            <wp:effectExtent l="0" t="0" r="0" b="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89160" cy="3555363"/>
                    </a:xfrm>
                    <a:prstGeom prst="rect">
                      <a:avLst/>
                    </a:prstGeom>
                  </pic:spPr>
                </pic:pic>
              </a:graphicData>
            </a:graphic>
          </wp:inline>
        </w:drawing>
      </w:r>
    </w:p>
    <w:p w:rsidR="000101ED" w:rsidRPr="00170983" w:rsidRDefault="000101ED" w:rsidP="00632E54">
      <w:r>
        <w:t xml:space="preserve">As reflected in the graph, </w:t>
      </w:r>
      <w:r w:rsidR="00632E54">
        <w:t>three (3) race track showed a significantly higher number of rule infractions: Yonkers Raceway</w:t>
      </w:r>
      <w:r w:rsidR="00F8626D">
        <w:t xml:space="preserve"> – with almost 1,400</w:t>
      </w:r>
      <w:r w:rsidR="00632E54">
        <w:t>, Saratoga Gaming &amp; Raceway and Monticello Raceway &amp; Mighty M Gaming</w:t>
      </w:r>
      <w:r w:rsidR="00F8626D">
        <w:t xml:space="preserve"> – with both just under 1,200 infractions</w:t>
      </w:r>
      <w:r w:rsidR="00632E54">
        <w:t>. These are all Harness Racing tracks. These results led me to my next question.</w:t>
      </w:r>
      <w:r>
        <w:t xml:space="preserve"> </w:t>
      </w:r>
    </w:p>
    <w:p w:rsidR="00FB56C7" w:rsidRPr="00FB56C7" w:rsidRDefault="00FB56C7" w:rsidP="00F80774">
      <w:pPr>
        <w:pStyle w:val="Heading3"/>
      </w:pPr>
      <w:r w:rsidRPr="00FB56C7">
        <w:t>Infractions by Race Type</w:t>
      </w:r>
    </w:p>
    <w:p w:rsidR="00FB56C7" w:rsidRDefault="00FB56C7" w:rsidP="007A42FF">
      <w:pPr>
        <w:pStyle w:val="Question"/>
      </w:pPr>
      <w:r>
        <w:t>Question 2: Are there more infractions in Harness or Thoroughbred Racing?</w:t>
      </w:r>
    </w:p>
    <w:p w:rsidR="007A42FF" w:rsidRDefault="00632E54" w:rsidP="00632E54">
      <w:r>
        <w:t>Since the three tracks had a significantly higher number of infractions that the others, I took a look at Harness Racing versus Thoroughbred Racing to confirm that Harness Racing has more overall infractions. The same coding was applied to create a subset of data specific to the number of infractions by Race Type. However, there was extraneous information (Race Type = “?”</w:t>
      </w:r>
      <w:r w:rsidR="00F8626D">
        <w:t>)</w:t>
      </w:r>
      <w:r>
        <w:t xml:space="preserve"> which was removed </w:t>
      </w:r>
      <w:r w:rsidR="00F8626D">
        <w:t>prior to</w:t>
      </w:r>
      <w:r>
        <w:t xml:space="preserve"> graphing. The results are in the following graph.</w:t>
      </w:r>
    </w:p>
    <w:p w:rsidR="00632E54" w:rsidRDefault="007554FE" w:rsidP="00632E54">
      <w:pPr>
        <w:pStyle w:val="FigurePicture"/>
      </w:pPr>
      <w:r w:rsidRPr="007554FE">
        <w:rPr>
          <w:noProof/>
        </w:rPr>
        <w:drawing>
          <wp:inline distT="0" distB="0" distL="0" distR="0" wp14:anchorId="0EDE1ACC" wp14:editId="7082D49C">
            <wp:extent cx="3141134" cy="1659467"/>
            <wp:effectExtent l="0" t="0" r="0" b="444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62562" cy="1670787"/>
                    </a:xfrm>
                    <a:prstGeom prst="rect">
                      <a:avLst/>
                    </a:prstGeom>
                  </pic:spPr>
                </pic:pic>
              </a:graphicData>
            </a:graphic>
          </wp:inline>
        </w:drawing>
      </w:r>
    </w:p>
    <w:p w:rsidR="000D49F7" w:rsidRPr="00FB56C7" w:rsidRDefault="000D49F7" w:rsidP="00F80774">
      <w:pPr>
        <w:pStyle w:val="Heading3"/>
      </w:pPr>
      <w:r w:rsidRPr="00FB56C7">
        <w:t>Infractions by Individual</w:t>
      </w:r>
    </w:p>
    <w:p w:rsidR="00EA778C" w:rsidRDefault="00EA778C" w:rsidP="007A42FF">
      <w:pPr>
        <w:pStyle w:val="Question"/>
      </w:pPr>
      <w:r>
        <w:t xml:space="preserve">Question </w:t>
      </w:r>
      <w:r w:rsidR="00FB56C7">
        <w:t>3</w:t>
      </w:r>
      <w:r>
        <w:t>: Are certain individuals receiving higher numbers of infractions that others?</w:t>
      </w:r>
    </w:p>
    <w:p w:rsidR="007A42FF" w:rsidRDefault="00284CD8" w:rsidP="00284CD8">
      <w:r>
        <w:t>Continuing with this approach, I wanted to gather information about certain individuals to see if some had a higher number of infractions than other</w:t>
      </w:r>
      <w:r w:rsidR="0042596B">
        <w:t xml:space="preserve"> individuals. </w:t>
      </w:r>
      <w:r w:rsidR="001B4F6F">
        <w:t xml:space="preserve">Because of the sheer number of individuals, a subset of the top 25 individuals with infractions was taken. </w:t>
      </w:r>
      <w:r w:rsidR="0042596B">
        <w:t xml:space="preserve">Clearly, there are two </w:t>
      </w:r>
      <w:r w:rsidR="0042596B">
        <w:lastRenderedPageBreak/>
        <w:t xml:space="preserve">individuals: Jason J. Bartlett and Kevin J. Cummings with a much higher number of infractions with over 100 each. The resulting graphic is shown </w:t>
      </w:r>
      <w:r w:rsidR="001B4F6F">
        <w:t>below</w:t>
      </w:r>
      <w:r w:rsidR="0042596B">
        <w:t>.</w:t>
      </w:r>
    </w:p>
    <w:p w:rsidR="00284CD8" w:rsidRDefault="007554FE" w:rsidP="00284CD8">
      <w:pPr>
        <w:pStyle w:val="FigurePicture"/>
      </w:pPr>
      <w:r w:rsidRPr="007554FE">
        <w:rPr>
          <w:noProof/>
        </w:rPr>
        <w:drawing>
          <wp:inline distT="0" distB="0" distL="0" distR="0" wp14:anchorId="239DEF0D" wp14:editId="7F33578A">
            <wp:extent cx="5456767" cy="3425131"/>
            <wp:effectExtent l="0" t="0" r="4445" b="444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7575" cy="3431915"/>
                    </a:xfrm>
                    <a:prstGeom prst="rect">
                      <a:avLst/>
                    </a:prstGeom>
                  </pic:spPr>
                </pic:pic>
              </a:graphicData>
            </a:graphic>
          </wp:inline>
        </w:drawing>
      </w:r>
    </w:p>
    <w:p w:rsidR="002D4794" w:rsidRDefault="002D4794" w:rsidP="002D4794">
      <w:r>
        <w:t>This again led me to another question about which actual occupations (groom, jockey, trainer, owner, driver, etc.) receives the most infractions over the decade chosen.</w:t>
      </w:r>
    </w:p>
    <w:p w:rsidR="007543F6" w:rsidRPr="00F80774" w:rsidRDefault="007543F6" w:rsidP="00F80774">
      <w:pPr>
        <w:pStyle w:val="Heading3"/>
      </w:pPr>
      <w:r w:rsidRPr="00FB56C7">
        <w:t>Infractions by Occupations</w:t>
      </w:r>
    </w:p>
    <w:p w:rsidR="00EA778C" w:rsidRDefault="00EA778C" w:rsidP="007A42FF">
      <w:pPr>
        <w:pStyle w:val="Question"/>
      </w:pPr>
      <w:r>
        <w:t>Question 4: What occupation has the most infractions?</w:t>
      </w:r>
    </w:p>
    <w:p w:rsidR="002E14D0" w:rsidRDefault="002E14D0" w:rsidP="002E14D0">
      <w:r>
        <w:t>Many individuals in the industry have multiple roles</w:t>
      </w:r>
      <w:r w:rsidR="002D4794">
        <w:t xml:space="preserve"> or occupations in the horse industry. For example, some owners are also trainers or drivers. Some jockeys are also exercise riders</w:t>
      </w:r>
      <w:r>
        <w:t>. As a result, there are 95 different occupations listed in the rulings information for various individuals in the data set. These occupations might be something like “Driver” or “Trainer” or “Jockey” or a combined role of “Owner-Trainer-Driver” or “Owner-Trainer”. No specific deeper dive was approached around occupations, but the top 25 occupations showing the most infractions was graphed with the results on the following page.</w:t>
      </w:r>
    </w:p>
    <w:p w:rsidR="007A42FF" w:rsidRDefault="00D17ED8" w:rsidP="002E14D0">
      <w:pPr>
        <w:pStyle w:val="FigurePicture"/>
      </w:pPr>
      <w:r w:rsidRPr="00D17ED8">
        <w:rPr>
          <w:noProof/>
        </w:rPr>
        <w:lastRenderedPageBreak/>
        <w:drawing>
          <wp:inline distT="0" distB="0" distL="0" distR="0" wp14:anchorId="430679EA" wp14:editId="47621201">
            <wp:extent cx="5486400" cy="35306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530600"/>
                    </a:xfrm>
                    <a:prstGeom prst="rect">
                      <a:avLst/>
                    </a:prstGeom>
                  </pic:spPr>
                </pic:pic>
              </a:graphicData>
            </a:graphic>
          </wp:inline>
        </w:drawing>
      </w:r>
    </w:p>
    <w:p w:rsidR="00F80774" w:rsidRDefault="00F80774" w:rsidP="00F80774">
      <w:r>
        <w:t>Based on this information, it was clear the most citations are given to owners, trainers, drivers and jockeys over all. I was slightly surprised that grooms were on this list, but when I can take a closer look at the individual citation types, this may be drug related.</w:t>
      </w:r>
    </w:p>
    <w:p w:rsidR="007543F6" w:rsidRPr="00FB56C7" w:rsidRDefault="007543F6" w:rsidP="00F80774">
      <w:pPr>
        <w:pStyle w:val="Heading3"/>
      </w:pPr>
      <w:r w:rsidRPr="00FB56C7">
        <w:t>Infractions over Years by Track</w:t>
      </w:r>
    </w:p>
    <w:p w:rsidR="00EA778C" w:rsidRDefault="00EA778C" w:rsidP="007A42FF">
      <w:pPr>
        <w:pStyle w:val="Question"/>
      </w:pPr>
      <w:r>
        <w:t>Question 5: What are the number infractions over the years by track?</w:t>
      </w:r>
    </w:p>
    <w:p w:rsidR="007A42FF" w:rsidRDefault="001565E0" w:rsidP="00A135CD">
      <w:r>
        <w:t xml:space="preserve">As part of the further analysis of this data, the </w:t>
      </w:r>
      <w:r w:rsidR="00BD21F7">
        <w:t>infractions took a leap in 2018 at the same three tracks seen when we looked at the tracks with the most infractions overall. It is also interesting to note that Tioga Downs, another Harness track, has low infractions. However, this may be do less race starts at this location. We can also see that Thoroughbred tracks have a lower number of infractions overall. This plot would be more interesting if the Harness Racing and Thoroughbred Racing tracks were denoted in some way. I will investigate that for the final project.</w:t>
      </w:r>
    </w:p>
    <w:p w:rsidR="00A135CD" w:rsidRDefault="00DA03CA" w:rsidP="00A135CD">
      <w:pPr>
        <w:pStyle w:val="FigurePicture"/>
      </w:pPr>
      <w:r w:rsidRPr="00DA03CA">
        <w:rPr>
          <w:noProof/>
        </w:rPr>
        <w:drawing>
          <wp:inline distT="0" distB="0" distL="0" distR="0" wp14:anchorId="0D56CD36" wp14:editId="08AAA51F">
            <wp:extent cx="5396442" cy="2733631"/>
            <wp:effectExtent l="0" t="0" r="127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9822" cy="2775868"/>
                    </a:xfrm>
                    <a:prstGeom prst="rect">
                      <a:avLst/>
                    </a:prstGeom>
                  </pic:spPr>
                </pic:pic>
              </a:graphicData>
            </a:graphic>
          </wp:inline>
        </w:drawing>
      </w:r>
    </w:p>
    <w:p w:rsidR="007543F6" w:rsidRDefault="00FB56C7" w:rsidP="00F80774">
      <w:pPr>
        <w:pStyle w:val="Heading2"/>
      </w:pPr>
      <w:r>
        <w:lastRenderedPageBreak/>
        <w:t xml:space="preserve">Overall </w:t>
      </w:r>
      <w:r w:rsidR="007543F6">
        <w:t>Fines</w:t>
      </w:r>
    </w:p>
    <w:p w:rsidR="00010D3D" w:rsidRPr="00010D3D" w:rsidRDefault="00010D3D" w:rsidP="00010D3D">
      <w:r>
        <w:t xml:space="preserve">The next set of questions were around the fines and how they are distributed over the </w:t>
      </w:r>
      <w:r w:rsidR="00F4003F">
        <w:t xml:space="preserve">individuals and </w:t>
      </w:r>
      <w:r>
        <w:t>occupations.</w:t>
      </w:r>
      <w:r w:rsidR="00F4003F">
        <w:t xml:space="preserve"> I would also like to investigate if certain tracks have a higher level of fines or if certain years had more, etc.</w:t>
      </w:r>
    </w:p>
    <w:p w:rsidR="00B74E49" w:rsidRPr="00F80774" w:rsidRDefault="00B74E49" w:rsidP="00F80774">
      <w:pPr>
        <w:pStyle w:val="Heading3"/>
      </w:pPr>
      <w:r>
        <w:t>Total Fines by Individual by Occupation</w:t>
      </w:r>
    </w:p>
    <w:p w:rsidR="00B74E49" w:rsidRDefault="00B74E49" w:rsidP="00B74E49">
      <w:pPr>
        <w:pStyle w:val="Question"/>
      </w:pPr>
      <w:r>
        <w:t>Question 1: What is the highest fines paid by Individual by Occupation?</w:t>
      </w:r>
    </w:p>
    <w:p w:rsidR="00B74E49" w:rsidRDefault="00407755" w:rsidP="00B74E49">
      <w:r>
        <w:t xml:space="preserve">The first question was around the largest fines by </w:t>
      </w:r>
      <w:r w:rsidR="00053CAB">
        <w:t>i</w:t>
      </w:r>
      <w:r>
        <w:t xml:space="preserve">ndividual and </w:t>
      </w:r>
      <w:r w:rsidR="00053CAB">
        <w:t>what role (occupation) that individual</w:t>
      </w:r>
      <w:r>
        <w:t xml:space="preserve"> was performing</w:t>
      </w:r>
      <w:r w:rsidR="00053CAB">
        <w:t xml:space="preserve"> </w:t>
      </w:r>
      <w:r>
        <w:t>on the track</w:t>
      </w:r>
      <w:r w:rsidR="00053CAB">
        <w:t xml:space="preserve"> at the time of the citation</w:t>
      </w:r>
      <w:r>
        <w:t xml:space="preserve">. In order to simplify this plot, only those individuals with fines over $4,000 in a single occupation were used because of the sheer magnitude of individuals </w:t>
      </w:r>
      <w:r w:rsidR="001542F4">
        <w:t>in the dataset</w:t>
      </w:r>
      <w:r>
        <w:t>. The first plot showing those individuals and occupations is below.</w:t>
      </w:r>
    </w:p>
    <w:p w:rsidR="00407755" w:rsidRDefault="00407755" w:rsidP="00407755">
      <w:pPr>
        <w:pStyle w:val="FigurePicture"/>
      </w:pPr>
      <w:r w:rsidRPr="00407755">
        <w:rPr>
          <w:noProof/>
        </w:rPr>
        <w:drawing>
          <wp:inline distT="0" distB="0" distL="0" distR="0" wp14:anchorId="7C033C8F" wp14:editId="3E979387">
            <wp:extent cx="6071870" cy="3100705"/>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71870" cy="3100705"/>
                    </a:xfrm>
                    <a:prstGeom prst="rect">
                      <a:avLst/>
                    </a:prstGeom>
                  </pic:spPr>
                </pic:pic>
              </a:graphicData>
            </a:graphic>
          </wp:inline>
        </w:drawing>
      </w:r>
    </w:p>
    <w:p w:rsidR="00407755" w:rsidRDefault="00407755" w:rsidP="00407755">
      <w:r>
        <w:t xml:space="preserve">The problem with this plot is that one individual, Luis Pena, in the occupation of </w:t>
      </w:r>
      <w:r w:rsidR="001542F4">
        <w:t>t</w:t>
      </w:r>
      <w:r>
        <w:t>rainer, has a significant number of fines and is therefore an outlier</w:t>
      </w:r>
      <w:r w:rsidR="001542F4">
        <w:t>, close to $350,000 over the decade</w:t>
      </w:r>
      <w:r>
        <w:t xml:space="preserve">. The plot was redone by removing Mr. Pena from the dataset and that plot is shown </w:t>
      </w:r>
      <w:r w:rsidR="001542F4">
        <w:t>on the following page</w:t>
      </w:r>
      <w:r>
        <w:t>.</w:t>
      </w:r>
    </w:p>
    <w:p w:rsidR="00407755" w:rsidRDefault="00407755" w:rsidP="00407755">
      <w:pPr>
        <w:pStyle w:val="FigurePicture"/>
      </w:pPr>
      <w:r w:rsidRPr="00407755">
        <w:rPr>
          <w:noProof/>
        </w:rPr>
        <w:lastRenderedPageBreak/>
        <w:drawing>
          <wp:inline distT="0" distB="0" distL="0" distR="0" wp14:anchorId="189C40C0" wp14:editId="211FC8BB">
            <wp:extent cx="6071870" cy="3088640"/>
            <wp:effectExtent l="0" t="0" r="0" b="0"/>
            <wp:docPr id="11" name="Picture 11" descr="A pencil an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71870" cy="3088640"/>
                    </a:xfrm>
                    <a:prstGeom prst="rect">
                      <a:avLst/>
                    </a:prstGeom>
                  </pic:spPr>
                </pic:pic>
              </a:graphicData>
            </a:graphic>
          </wp:inline>
        </w:drawing>
      </w:r>
    </w:p>
    <w:p w:rsidR="00407755" w:rsidRPr="00407755" w:rsidRDefault="00407755" w:rsidP="00407755">
      <w:r>
        <w:t xml:space="preserve">This representation provided a better slice of the data showing that </w:t>
      </w:r>
      <w:r w:rsidR="00CC3A78">
        <w:t xml:space="preserve">Richard E. </w:t>
      </w:r>
      <w:proofErr w:type="spellStart"/>
      <w:r w:rsidR="001542F4">
        <w:t>D</w:t>
      </w:r>
      <w:r w:rsidR="00CC3A78">
        <w:t>utrow</w:t>
      </w:r>
      <w:proofErr w:type="spellEnd"/>
      <w:r w:rsidR="00CC3A78">
        <w:t xml:space="preserve"> Jr. has the highest fines in the occupation of Owner-Trainer</w:t>
      </w:r>
      <w:r w:rsidR="001542F4">
        <w:t>, close to $50,000 over the last decade</w:t>
      </w:r>
      <w:r w:rsidR="00CC3A78">
        <w:t xml:space="preserve">. Both of these visualizations indicate that trainers seem to have </w:t>
      </w:r>
      <w:r w:rsidR="001542F4">
        <w:t xml:space="preserve">received the </w:t>
      </w:r>
      <w:r w:rsidR="00CC3A78">
        <w:t>higher fines over time.</w:t>
      </w:r>
    </w:p>
    <w:p w:rsidR="007543F6" w:rsidRDefault="007543F6" w:rsidP="00F80774">
      <w:pPr>
        <w:pStyle w:val="Heading3"/>
      </w:pPr>
      <w:r>
        <w:t>Average Fine by Occupation</w:t>
      </w:r>
    </w:p>
    <w:p w:rsidR="00350B87" w:rsidRDefault="00350B87" w:rsidP="007A42FF">
      <w:pPr>
        <w:pStyle w:val="Question"/>
      </w:pPr>
      <w:r>
        <w:t xml:space="preserve">Question </w:t>
      </w:r>
      <w:r w:rsidR="00B74E49">
        <w:t>2</w:t>
      </w:r>
      <w:r>
        <w:t xml:space="preserve">: </w:t>
      </w:r>
      <w:r w:rsidR="007E7D57">
        <w:t>What is the average fine amount by occupation</w:t>
      </w:r>
      <w:r>
        <w:t>?</w:t>
      </w:r>
    </w:p>
    <w:p w:rsidR="007A42FF" w:rsidRDefault="007D5DD6" w:rsidP="007D5DD6">
      <w:r>
        <w:t xml:space="preserve">Finally, I looked at the average fine over the decade for each occupation. About 15 of the 95 occupations reported had fines </w:t>
      </w:r>
      <w:r w:rsidR="00C31C61">
        <w:t>reported as</w:t>
      </w:r>
      <w:r>
        <w:t xml:space="preserve"> $0.00, those were removed.</w:t>
      </w:r>
      <w:r w:rsidR="00C31C61">
        <w:t xml:space="preserve"> This could be due to the fact that the entry was a suspension or no fine was necessary.</w:t>
      </w:r>
      <w:r>
        <w:t xml:space="preserve"> Then, to further subset the data,</w:t>
      </w:r>
      <w:r w:rsidR="00F92E5F">
        <w:t xml:space="preserve"> average fines </w:t>
      </w:r>
      <w:r>
        <w:t>under $</w:t>
      </w:r>
      <w:r w:rsidR="00C31C61">
        <w:t>5</w:t>
      </w:r>
      <w:r>
        <w:t xml:space="preserve">0.00 </w:t>
      </w:r>
      <w:r w:rsidR="00F92E5F">
        <w:t>were</w:t>
      </w:r>
      <w:r>
        <w:t xml:space="preserve"> also eliminated. </w:t>
      </w:r>
    </w:p>
    <w:p w:rsidR="00F92E5F" w:rsidRDefault="00F92E5F" w:rsidP="00F92E5F">
      <w:pPr>
        <w:pStyle w:val="FigurePicture"/>
      </w:pPr>
      <w:r w:rsidRPr="00F92E5F">
        <w:rPr>
          <w:noProof/>
        </w:rPr>
        <w:drawing>
          <wp:inline distT="0" distB="0" distL="0" distR="0" wp14:anchorId="0E272B14" wp14:editId="2C7E0CA8">
            <wp:extent cx="6071870" cy="2882900"/>
            <wp:effectExtent l="0" t="0" r="0" b="0"/>
            <wp:docPr id="12" name="Picture 12" descr="A picture containing object, mea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71870" cy="2882900"/>
                    </a:xfrm>
                    <a:prstGeom prst="rect">
                      <a:avLst/>
                    </a:prstGeom>
                  </pic:spPr>
                </pic:pic>
              </a:graphicData>
            </a:graphic>
          </wp:inline>
        </w:drawing>
      </w:r>
    </w:p>
    <w:p w:rsidR="00F92E5F" w:rsidRDefault="00F92E5F" w:rsidP="00F92E5F">
      <w:r>
        <w:t xml:space="preserve">As with the previous plot, there was an outlier, or a single occupation </w:t>
      </w:r>
      <w:r w:rsidR="00C31C61">
        <w:t xml:space="preserve">(Jockey Agent) </w:t>
      </w:r>
      <w:r>
        <w:t xml:space="preserve">with a much higher average fine, over $1,600. By removing this occupation and only showing average fines over </w:t>
      </w:r>
      <w:r>
        <w:lastRenderedPageBreak/>
        <w:t>$50.00, we see that Trainer/Exercise Riders, Racing Officials, Trainers and Owner-Trainers had the highest average fines over the decade from 2009 to 2019.</w:t>
      </w:r>
    </w:p>
    <w:p w:rsidR="00F92E5F" w:rsidRDefault="00F92E5F" w:rsidP="00F92E5F">
      <w:pPr>
        <w:pStyle w:val="FigurePicture"/>
      </w:pPr>
      <w:r w:rsidRPr="00F92E5F">
        <w:rPr>
          <w:noProof/>
        </w:rPr>
        <w:drawing>
          <wp:inline distT="0" distB="0" distL="0" distR="0" wp14:anchorId="33F2DAD7" wp14:editId="4EDFB521">
            <wp:extent cx="6071870" cy="2910840"/>
            <wp:effectExtent l="0" t="0" r="0" b="0"/>
            <wp:docPr id="13" name="Picture 13" descr="A picture containing object, measure,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1870" cy="2910840"/>
                    </a:xfrm>
                    <a:prstGeom prst="rect">
                      <a:avLst/>
                    </a:prstGeom>
                  </pic:spPr>
                </pic:pic>
              </a:graphicData>
            </a:graphic>
          </wp:inline>
        </w:drawing>
      </w:r>
    </w:p>
    <w:p w:rsidR="00AF0CEB" w:rsidRDefault="00AF0CEB" w:rsidP="00AF0CEB">
      <w:pPr>
        <w:pStyle w:val="Heading1"/>
      </w:pPr>
      <w:r>
        <w:t>Conclusion</w:t>
      </w:r>
    </w:p>
    <w:p w:rsidR="007433EF" w:rsidRPr="007433EF" w:rsidRDefault="00381D7D" w:rsidP="007433EF">
      <w:r>
        <w:t>By</w:t>
      </w:r>
      <w:r w:rsidR="00F92E5F">
        <w:t xml:space="preserve"> doing some general visualizations on this data, it is clear that some individuals or occupations </w:t>
      </w:r>
      <w:r w:rsidR="00693CD8">
        <w:t xml:space="preserve">have both more infractions as well as are fined in higher amounts for these infractions. It leads me to want to gather more details on suspensions and fines as well as how long suspensions last. </w:t>
      </w:r>
      <w:r>
        <w:t xml:space="preserve">I would also like to see the fines by track to see if there is any correlation. </w:t>
      </w:r>
      <w:r w:rsidR="00693CD8">
        <w:t>I also want to dive deeper into the types of rules being broken that result in some of the highest fines. This data is richer than I previously anticipated and feel there is quite a bit more to be discovered.</w:t>
      </w:r>
    </w:p>
    <w:sectPr w:rsidR="007433EF" w:rsidRPr="007433EF">
      <w:headerReference w:type="default" r:id="rId17"/>
      <w:footerReference w:type="default" r:id="rId18"/>
      <w:headerReference w:type="first" r:id="rId19"/>
      <w:footerReference w:type="first" r:id="rId20"/>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F1AA4" w:rsidRDefault="009F1AA4">
      <w:pPr>
        <w:spacing w:after="0" w:line="240" w:lineRule="auto"/>
      </w:pPr>
      <w:r>
        <w:separator/>
      </w:r>
    </w:p>
    <w:p w:rsidR="009F1AA4" w:rsidRDefault="009F1AA4"/>
    <w:p w:rsidR="009F1AA4" w:rsidRDefault="009F1AA4"/>
  </w:endnote>
  <w:endnote w:type="continuationSeparator" w:id="0">
    <w:p w:rsidR="009F1AA4" w:rsidRDefault="009F1AA4">
      <w:pPr>
        <w:spacing w:after="0" w:line="240" w:lineRule="auto"/>
      </w:pPr>
      <w:r>
        <w:continuationSeparator/>
      </w:r>
    </w:p>
    <w:p w:rsidR="009F1AA4" w:rsidRDefault="009F1AA4"/>
    <w:p w:rsidR="009F1AA4" w:rsidRDefault="009F1A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5635894"/>
      <w:docPartObj>
        <w:docPartGallery w:val="Page Numbers (Bottom of Page)"/>
        <w:docPartUnique/>
      </w:docPartObj>
    </w:sdtPr>
    <w:sdtEndPr>
      <w:rPr>
        <w:noProof/>
      </w:rPr>
    </w:sdtEndPr>
    <w:sdtContent>
      <w:p w:rsidR="00E965B4" w:rsidRDefault="002C0D81" w:rsidP="00E77FFA">
        <w:pPr>
          <w:pStyle w:val="Footer"/>
          <w:pBdr>
            <w:top w:val="single" w:sz="4" w:space="1" w:color="auto"/>
          </w:pBd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01338178"/>
      <w:docPartObj>
        <w:docPartGallery w:val="Page Numbers (Bottom of Page)"/>
        <w:docPartUnique/>
      </w:docPartObj>
    </w:sdtPr>
    <w:sdtEndPr>
      <w:rPr>
        <w:rStyle w:val="PageNumber"/>
      </w:rPr>
    </w:sdtEndPr>
    <w:sdtContent>
      <w:p w:rsidR="00747813" w:rsidRDefault="00747813" w:rsidP="009926F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747813" w:rsidRDefault="00747813" w:rsidP="00680C1F">
    <w:pPr>
      <w:pStyle w:val="Footer"/>
      <w:pBdr>
        <w:top w:val="single" w:sz="4" w:space="1" w:color="auto"/>
      </w:pBdr>
      <w:ind w:right="2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F1AA4" w:rsidRDefault="009F1AA4">
      <w:pPr>
        <w:spacing w:after="0" w:line="240" w:lineRule="auto"/>
      </w:pPr>
      <w:r>
        <w:separator/>
      </w:r>
    </w:p>
    <w:p w:rsidR="009F1AA4" w:rsidRDefault="009F1AA4"/>
    <w:p w:rsidR="009F1AA4" w:rsidRDefault="009F1AA4"/>
  </w:footnote>
  <w:footnote w:type="continuationSeparator" w:id="0">
    <w:p w:rsidR="009F1AA4" w:rsidRDefault="009F1AA4">
      <w:pPr>
        <w:spacing w:after="0" w:line="240" w:lineRule="auto"/>
      </w:pPr>
      <w:r>
        <w:continuationSeparator/>
      </w:r>
    </w:p>
    <w:p w:rsidR="009F1AA4" w:rsidRDefault="009F1AA4"/>
    <w:p w:rsidR="009F1AA4" w:rsidRDefault="009F1AA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10D3D" w:rsidRPr="00010D3D" w:rsidRDefault="00010D3D" w:rsidP="00010D3D">
    <w:pPr>
      <w:pStyle w:val="Subtitle"/>
      <w:tabs>
        <w:tab w:val="left" w:pos="8640"/>
      </w:tabs>
      <w:rPr>
        <w:sz w:val="20"/>
        <w:szCs w:val="16"/>
      </w:rPr>
    </w:pPr>
    <w:r w:rsidRPr="00010D3D">
      <w:rPr>
        <w:sz w:val="20"/>
        <w:szCs w:val="16"/>
      </w:rPr>
      <w:t>IST 652 (Thursdays 7 PM)</w:t>
    </w:r>
    <w:r w:rsidRPr="00010D3D">
      <w:rPr>
        <w:sz w:val="20"/>
        <w:szCs w:val="16"/>
      </w:rPr>
      <w:tab/>
      <w:t>Woznica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47813" w:rsidRPr="00010D3D" w:rsidRDefault="00747813" w:rsidP="00010D3D">
    <w:pPr>
      <w:pStyle w:val="Subtitle"/>
      <w:tabs>
        <w:tab w:val="left" w:pos="8640"/>
      </w:tabs>
      <w:rPr>
        <w:sz w:val="20"/>
        <w:szCs w:val="16"/>
      </w:rPr>
    </w:pPr>
    <w:r w:rsidRPr="00010D3D">
      <w:rPr>
        <w:sz w:val="20"/>
        <w:szCs w:val="16"/>
      </w:rPr>
      <w:t xml:space="preserve">IST 652 </w:t>
    </w:r>
    <w:r w:rsidR="00045357" w:rsidRPr="00010D3D">
      <w:rPr>
        <w:sz w:val="20"/>
        <w:szCs w:val="16"/>
      </w:rPr>
      <w:t>(</w:t>
    </w:r>
    <w:r w:rsidRPr="00010D3D">
      <w:rPr>
        <w:sz w:val="20"/>
        <w:szCs w:val="16"/>
      </w:rPr>
      <w:t>Thursdays 7 PM</w:t>
    </w:r>
    <w:r w:rsidR="00045357" w:rsidRPr="00010D3D">
      <w:rPr>
        <w:sz w:val="20"/>
        <w:szCs w:val="16"/>
      </w:rPr>
      <w:t>)</w:t>
    </w:r>
    <w:r w:rsidR="00045357" w:rsidRPr="00010D3D">
      <w:rPr>
        <w:sz w:val="20"/>
        <w:szCs w:val="16"/>
      </w:rPr>
      <w:tab/>
      <w:t>Woznica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5A30AB"/>
    <w:multiLevelType w:val="hybridMultilevel"/>
    <w:tmpl w:val="96164AD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D2C552F"/>
    <w:multiLevelType w:val="hybridMultilevel"/>
    <w:tmpl w:val="66C88C6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3"/>
  </w:num>
  <w:num w:numId="3">
    <w:abstractNumId w:val="16"/>
  </w:num>
  <w:num w:numId="4">
    <w:abstractNumId w:val="14"/>
  </w:num>
  <w:num w:numId="5">
    <w:abstractNumId w:val="12"/>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5"/>
  </w:num>
  <w:num w:numId="16">
    <w:abstractNumId w:val="17"/>
  </w:num>
  <w:num w:numId="17">
    <w:abstractNumId w:val="10"/>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35B"/>
    <w:rsid w:val="000101ED"/>
    <w:rsid w:val="00010D3D"/>
    <w:rsid w:val="000225F1"/>
    <w:rsid w:val="00045357"/>
    <w:rsid w:val="00053CAB"/>
    <w:rsid w:val="000D49F7"/>
    <w:rsid w:val="001542F4"/>
    <w:rsid w:val="001565E0"/>
    <w:rsid w:val="001578FC"/>
    <w:rsid w:val="00170983"/>
    <w:rsid w:val="00192E8B"/>
    <w:rsid w:val="001B4F6F"/>
    <w:rsid w:val="001F3228"/>
    <w:rsid w:val="0024584A"/>
    <w:rsid w:val="00266F42"/>
    <w:rsid w:val="00284CD8"/>
    <w:rsid w:val="002979EB"/>
    <w:rsid w:val="002C0D81"/>
    <w:rsid w:val="002C768D"/>
    <w:rsid w:val="002D4794"/>
    <w:rsid w:val="002E14D0"/>
    <w:rsid w:val="00333E81"/>
    <w:rsid w:val="00350B87"/>
    <w:rsid w:val="00381D7D"/>
    <w:rsid w:val="003F18F8"/>
    <w:rsid w:val="00407755"/>
    <w:rsid w:val="0042596B"/>
    <w:rsid w:val="005C3926"/>
    <w:rsid w:val="00632E54"/>
    <w:rsid w:val="00650A57"/>
    <w:rsid w:val="00680C1F"/>
    <w:rsid w:val="0069045B"/>
    <w:rsid w:val="00693CD8"/>
    <w:rsid w:val="006F2B81"/>
    <w:rsid w:val="007316CF"/>
    <w:rsid w:val="007433EF"/>
    <w:rsid w:val="00747813"/>
    <w:rsid w:val="007543F6"/>
    <w:rsid w:val="007554FE"/>
    <w:rsid w:val="007A42FF"/>
    <w:rsid w:val="007D5DD6"/>
    <w:rsid w:val="007E7D57"/>
    <w:rsid w:val="008535D0"/>
    <w:rsid w:val="0093527B"/>
    <w:rsid w:val="009421F8"/>
    <w:rsid w:val="009F1AA4"/>
    <w:rsid w:val="009F58B8"/>
    <w:rsid w:val="00A135CD"/>
    <w:rsid w:val="00A167DE"/>
    <w:rsid w:val="00A75B4E"/>
    <w:rsid w:val="00AF0CEB"/>
    <w:rsid w:val="00B13798"/>
    <w:rsid w:val="00B35FE0"/>
    <w:rsid w:val="00B6184D"/>
    <w:rsid w:val="00B74E49"/>
    <w:rsid w:val="00B75483"/>
    <w:rsid w:val="00BD21F7"/>
    <w:rsid w:val="00BF17F7"/>
    <w:rsid w:val="00BF663C"/>
    <w:rsid w:val="00C31C61"/>
    <w:rsid w:val="00C948EC"/>
    <w:rsid w:val="00CB23EC"/>
    <w:rsid w:val="00CC3A78"/>
    <w:rsid w:val="00CE2F25"/>
    <w:rsid w:val="00D0335B"/>
    <w:rsid w:val="00D17ED8"/>
    <w:rsid w:val="00D20480"/>
    <w:rsid w:val="00D35E2B"/>
    <w:rsid w:val="00D707AB"/>
    <w:rsid w:val="00D81D78"/>
    <w:rsid w:val="00D82986"/>
    <w:rsid w:val="00D91A25"/>
    <w:rsid w:val="00DA03CA"/>
    <w:rsid w:val="00E53B8C"/>
    <w:rsid w:val="00E77FFA"/>
    <w:rsid w:val="00E965B4"/>
    <w:rsid w:val="00EA778C"/>
    <w:rsid w:val="00EC2561"/>
    <w:rsid w:val="00F4003F"/>
    <w:rsid w:val="00F43A83"/>
    <w:rsid w:val="00F80774"/>
    <w:rsid w:val="00F8626D"/>
    <w:rsid w:val="00F92E5F"/>
    <w:rsid w:val="00FB56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CB8221"/>
  <w15:chartTrackingRefBased/>
  <w15:docId w15:val="{72EE59AA-5B3D-534A-AB85-4948F7596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798"/>
    <w:pPr>
      <w:spacing w:after="40" w:line="264" w:lineRule="auto"/>
    </w:pPr>
    <w:rPr>
      <w:rFonts w:ascii="Cambria" w:hAnsi="Cambria"/>
      <w:sz w:val="22"/>
    </w:rPr>
  </w:style>
  <w:style w:type="paragraph" w:styleId="Heading1">
    <w:name w:val="heading 1"/>
    <w:basedOn w:val="Normal"/>
    <w:next w:val="Normal"/>
    <w:link w:val="Heading1Char"/>
    <w:uiPriority w:val="9"/>
    <w:qFormat/>
    <w:rsid w:val="00F80774"/>
    <w:pPr>
      <w:keepNext/>
      <w:keepLines/>
      <w:spacing w:before="160" w:after="80" w:line="240" w:lineRule="auto"/>
      <w:contextualSpacing/>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A42FF"/>
    <w:pPr>
      <w:keepNext/>
      <w:keepLines/>
      <w:spacing w:before="120" w:after="80" w:line="240" w:lineRule="auto"/>
      <w:outlineLvl w:val="1"/>
    </w:pPr>
    <w:rPr>
      <w:rFonts w:asciiTheme="majorHAnsi" w:eastAsiaTheme="majorEastAsia" w:hAnsiTheme="majorHAnsi" w:cstheme="majorBidi"/>
      <w:b/>
      <w:i/>
      <w:sz w:val="28"/>
      <w:szCs w:val="26"/>
    </w:rPr>
  </w:style>
  <w:style w:type="paragraph" w:styleId="Heading3">
    <w:name w:val="heading 3"/>
    <w:basedOn w:val="Normal"/>
    <w:next w:val="Normal"/>
    <w:link w:val="Heading3Char"/>
    <w:uiPriority w:val="9"/>
    <w:unhideWhenUsed/>
    <w:qFormat/>
    <w:rsid w:val="00F80774"/>
    <w:pPr>
      <w:keepNext/>
      <w:keepLines/>
      <w:spacing w:before="80" w:line="240" w:lineRule="auto"/>
      <w:outlineLvl w:val="2"/>
    </w:pPr>
    <w:rPr>
      <w:rFonts w:eastAsiaTheme="majorEastAsia" w:cstheme="majorBidi"/>
      <w:b/>
      <w:i/>
      <w:sz w:val="24"/>
    </w:rPr>
  </w:style>
  <w:style w:type="paragraph" w:styleId="Heading4">
    <w:name w:val="heading 4"/>
    <w:basedOn w:val="Normal"/>
    <w:next w:val="Normal"/>
    <w:link w:val="Heading4Char"/>
    <w:uiPriority w:val="9"/>
    <w:unhideWhenUsed/>
    <w:qFormat/>
    <w:rsid w:val="00F80774"/>
    <w:pPr>
      <w:keepNext/>
      <w:keepLines/>
      <w:spacing w:before="80" w:line="240" w:lineRule="auto"/>
      <w:outlineLvl w:val="3"/>
    </w:pPr>
    <w:rPr>
      <w:rFonts w:eastAsiaTheme="majorEastAsia" w:cstheme="majorBidi"/>
      <w:b/>
      <w:iCs/>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rsid w:val="00B13798"/>
    <w:pPr>
      <w:spacing w:after="160" w:line="240" w:lineRule="auto"/>
      <w:contextualSpacing/>
    </w:pPr>
    <w:rPr>
      <w:rFonts w:asciiTheme="majorHAnsi" w:eastAsiaTheme="majorEastAsia" w:hAnsiTheme="majorHAnsi" w:cstheme="majorBidi"/>
      <w:kern w:val="28"/>
      <w:sz w:val="40"/>
      <w:szCs w:val="56"/>
    </w:rPr>
  </w:style>
  <w:style w:type="character" w:customStyle="1" w:styleId="TitleChar">
    <w:name w:val="Title Char"/>
    <w:basedOn w:val="DefaultParagraphFont"/>
    <w:link w:val="Title"/>
    <w:uiPriority w:val="1"/>
    <w:rsid w:val="00B13798"/>
    <w:rPr>
      <w:rFonts w:asciiTheme="majorHAnsi" w:eastAsiaTheme="majorEastAsia" w:hAnsiTheme="majorHAnsi" w:cstheme="majorBidi"/>
      <w:kern w:val="28"/>
      <w:sz w:val="40"/>
      <w:szCs w:val="56"/>
    </w:rPr>
  </w:style>
  <w:style w:type="character" w:customStyle="1" w:styleId="Heading1Char">
    <w:name w:val="Heading 1 Char"/>
    <w:basedOn w:val="DefaultParagraphFont"/>
    <w:link w:val="Heading1"/>
    <w:uiPriority w:val="9"/>
    <w:rsid w:val="00F80774"/>
    <w:rPr>
      <w:rFonts w:ascii="Cambria" w:eastAsiaTheme="majorEastAsia" w:hAnsi="Cambria" w:cstheme="majorBidi"/>
      <w:b/>
      <w:sz w:val="3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sid w:val="007A42FF"/>
    <w:rPr>
      <w:rFonts w:asciiTheme="majorHAnsi" w:eastAsiaTheme="majorEastAsia" w:hAnsiTheme="majorHAnsi" w:cstheme="majorBidi"/>
      <w:b/>
      <w:i/>
      <w:sz w:val="28"/>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sid w:val="00F80774"/>
    <w:rPr>
      <w:rFonts w:ascii="Cambria" w:eastAsiaTheme="majorEastAsia" w:hAnsi="Cambria" w:cstheme="majorBidi"/>
      <w:b/>
      <w:i/>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rsid w:val="00F80774"/>
    <w:rPr>
      <w:rFonts w:ascii="Cambria" w:eastAsiaTheme="majorEastAsia" w:hAnsi="Cambria" w:cstheme="majorBidi"/>
      <w:b/>
      <w:iCs/>
      <w:sz w:val="22"/>
    </w:rPr>
  </w:style>
  <w:style w:type="paragraph" w:styleId="NormalWeb">
    <w:name w:val="Normal (Web)"/>
    <w:basedOn w:val="Normal"/>
    <w:uiPriority w:val="99"/>
    <w:unhideWhenUsed/>
    <w:rsid w:val="00D0335B"/>
    <w:pPr>
      <w:spacing w:before="100" w:beforeAutospacing="1" w:after="100" w:afterAutospacing="1" w:line="240" w:lineRule="auto"/>
    </w:pPr>
    <w:rPr>
      <w:rFonts w:ascii="Times New Roman" w:eastAsia="Times New Roman" w:hAnsi="Times New Roman" w:cs="Times New Roman"/>
      <w:color w:val="auto"/>
      <w:lang w:eastAsia="en-US"/>
    </w:rPr>
  </w:style>
  <w:style w:type="paragraph" w:customStyle="1" w:styleId="Default">
    <w:name w:val="Default"/>
    <w:rsid w:val="00D91A25"/>
    <w:pPr>
      <w:autoSpaceDE w:val="0"/>
      <w:autoSpaceDN w:val="0"/>
      <w:adjustRightInd w:val="0"/>
      <w:spacing w:after="0" w:line="240" w:lineRule="auto"/>
    </w:pPr>
    <w:rPr>
      <w:rFonts w:ascii="Calibri" w:hAnsi="Calibri" w:cs="Calibri"/>
      <w:color w:val="000000"/>
    </w:rPr>
  </w:style>
  <w:style w:type="paragraph" w:styleId="ListParagraph">
    <w:name w:val="List Paragraph"/>
    <w:basedOn w:val="Normal"/>
    <w:uiPriority w:val="34"/>
    <w:unhideWhenUsed/>
    <w:qFormat/>
    <w:rsid w:val="00EA778C"/>
    <w:pPr>
      <w:ind w:left="720"/>
      <w:contextualSpacing/>
    </w:pPr>
  </w:style>
  <w:style w:type="character" w:styleId="Hyperlink">
    <w:name w:val="Hyperlink"/>
    <w:basedOn w:val="DefaultParagraphFont"/>
    <w:uiPriority w:val="99"/>
    <w:semiHidden/>
    <w:unhideWhenUsed/>
    <w:rsid w:val="00A167DE"/>
    <w:rPr>
      <w:color w:val="0000FF"/>
      <w:u w:val="single"/>
    </w:rPr>
  </w:style>
  <w:style w:type="character" w:styleId="PageNumber">
    <w:name w:val="page number"/>
    <w:basedOn w:val="DefaultParagraphFont"/>
    <w:uiPriority w:val="99"/>
    <w:semiHidden/>
    <w:unhideWhenUsed/>
    <w:rsid w:val="00747813"/>
  </w:style>
  <w:style w:type="paragraph" w:customStyle="1" w:styleId="tNormal">
    <w:name w:val="tNormal"/>
    <w:basedOn w:val="Default"/>
    <w:qFormat/>
    <w:rsid w:val="00D81D78"/>
    <w:pPr>
      <w:spacing w:before="20" w:after="20"/>
    </w:pPr>
    <w:rPr>
      <w:rFonts w:ascii="Cambria" w:hAnsi="Cambria" w:cstheme="minorHAnsi"/>
      <w:sz w:val="19"/>
      <w:szCs w:val="18"/>
    </w:rPr>
  </w:style>
  <w:style w:type="paragraph" w:customStyle="1" w:styleId="Question">
    <w:name w:val="Question"/>
    <w:basedOn w:val="Quote"/>
    <w:qFormat/>
    <w:rsid w:val="00F4003F"/>
    <w:pPr>
      <w:spacing w:before="40" w:after="20" w:line="240" w:lineRule="auto"/>
      <w:ind w:left="0" w:right="0"/>
    </w:pPr>
  </w:style>
  <w:style w:type="paragraph" w:customStyle="1" w:styleId="FigurePicture">
    <w:name w:val="Figure Picture"/>
    <w:basedOn w:val="Normal"/>
    <w:qFormat/>
    <w:rsid w:val="00B75483"/>
    <w:pPr>
      <w:spacing w:before="40"/>
      <w:jc w:val="center"/>
    </w:pPr>
    <w:rPr>
      <w:color w:val="6B8888" w:themeColor="background2" w:themeShade="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8101534">
      <w:bodyDiv w:val="1"/>
      <w:marLeft w:val="0"/>
      <w:marRight w:val="0"/>
      <w:marTop w:val="0"/>
      <w:marBottom w:val="0"/>
      <w:divBdr>
        <w:top w:val="none" w:sz="0" w:space="0" w:color="auto"/>
        <w:left w:val="none" w:sz="0" w:space="0" w:color="auto"/>
        <w:bottom w:val="none" w:sz="0" w:space="0" w:color="auto"/>
        <w:right w:val="none" w:sz="0" w:space="0" w:color="auto"/>
      </w:divBdr>
    </w:div>
    <w:div w:id="739592966">
      <w:bodyDiv w:val="1"/>
      <w:marLeft w:val="0"/>
      <w:marRight w:val="0"/>
      <w:marTop w:val="0"/>
      <w:marBottom w:val="0"/>
      <w:divBdr>
        <w:top w:val="none" w:sz="0" w:space="0" w:color="auto"/>
        <w:left w:val="none" w:sz="0" w:space="0" w:color="auto"/>
        <w:bottom w:val="none" w:sz="0" w:space="0" w:color="auto"/>
        <w:right w:val="none" w:sz="0" w:space="0" w:color="auto"/>
      </w:divBdr>
    </w:div>
    <w:div w:id="1920553566">
      <w:bodyDiv w:val="1"/>
      <w:marLeft w:val="0"/>
      <w:marRight w:val="0"/>
      <w:marTop w:val="0"/>
      <w:marBottom w:val="0"/>
      <w:divBdr>
        <w:top w:val="none" w:sz="0" w:space="0" w:color="auto"/>
        <w:left w:val="none" w:sz="0" w:space="0" w:color="auto"/>
        <w:bottom w:val="none" w:sz="0" w:space="0" w:color="auto"/>
        <w:right w:val="none" w:sz="0" w:space="0" w:color="auto"/>
      </w:divBdr>
    </w:div>
    <w:div w:id="2073385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data.ny.gov/Government-Finance/Horse-Racing-Rulings-Beginning-1985/igam-2tkj" TargetMode="External"/><Relationship Id="rId12" Type="http://schemas.openxmlformats.org/officeDocument/2006/relationships/image" Target="media/image5.tiff"/><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oycewoznica/Library/Containers/com.microsoft.Word/Data/Library/Application%20Support/Microsoft/Office/16.0/DTS/Search/%7b60335ED2-29AC-A040-AB2C-1EC8FBD112EF%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{60335ED2-29AC-A040-AB2C-1EC8FBD112EF}tf10002081.dotx</Template>
  <TotalTime>72</TotalTime>
  <Pages>8</Pages>
  <Words>1734</Words>
  <Characters>9888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Joyce Woznica</dc:creator>
  <cp:keywords/>
  <dc:description/>
  <cp:lastModifiedBy>Joyce Woznica</cp:lastModifiedBy>
  <cp:revision>46</cp:revision>
  <dcterms:created xsi:type="dcterms:W3CDTF">2020-04-26T16:15:00Z</dcterms:created>
  <dcterms:modified xsi:type="dcterms:W3CDTF">2020-04-29T17:42:00Z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